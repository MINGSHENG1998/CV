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720"/>
        <w:gridCol w:w="7256"/>
      </w:tblGrid>
      <w:tr w:rsidR="000334C1" w:rsidRPr="00EC0F79" w14:paraId="13ADCD48" w14:textId="77777777" w:rsidTr="00E63004">
        <w:trPr>
          <w:trHeight w:val="540"/>
        </w:trPr>
        <w:tc>
          <w:tcPr>
            <w:tcW w:w="540" w:type="dxa"/>
            <w:gridSpan w:val="3"/>
          </w:tcPr>
          <w:p w14:paraId="6448C4F9" w14:textId="3890E6BC" w:rsidR="000334C1" w:rsidRDefault="000334C1"/>
        </w:tc>
        <w:sdt>
          <w:sdtPr>
            <w:id w:val="-824886985"/>
            <w:placeholder>
              <w:docPart w:val="2C71D6C811BC4ACFAE84A0C8BD84D22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14:paraId="56B96111" w14:textId="77777777" w:rsidR="000334C1" w:rsidRDefault="000334C1" w:rsidP="000334C1">
                <w:pPr>
                  <w:pStyle w:val="Heading4"/>
                </w:pPr>
                <w:r>
                  <w:t>A B O U T  M E</w:t>
                </w:r>
              </w:p>
            </w:tc>
          </w:sdtContent>
        </w:sdt>
        <w:tc>
          <w:tcPr>
            <w:tcW w:w="540" w:type="dxa"/>
            <w:gridSpan w:val="2"/>
          </w:tcPr>
          <w:p w14:paraId="20CDB680" w14:textId="77777777" w:rsidR="000334C1" w:rsidRDefault="000334C1"/>
        </w:tc>
        <w:tc>
          <w:tcPr>
            <w:tcW w:w="720" w:type="dxa"/>
            <w:vMerge w:val="restart"/>
          </w:tcPr>
          <w:p w14:paraId="0EDF0081" w14:textId="606F1F65" w:rsidR="000334C1" w:rsidRDefault="000334C1" w:rsidP="004A28EA"/>
        </w:tc>
        <w:tc>
          <w:tcPr>
            <w:tcW w:w="7256" w:type="dxa"/>
            <w:vMerge w:val="restart"/>
          </w:tcPr>
          <w:p w14:paraId="1C230A97" w14:textId="76D51FAD" w:rsidR="000334C1" w:rsidRPr="000334C1" w:rsidRDefault="003926D2" w:rsidP="002E7306">
            <w:pPr>
              <w:pStyle w:val="Title"/>
              <w:rPr>
                <w:lang w:val="it-IT"/>
              </w:rPr>
            </w:pPr>
            <w:r>
              <w:t>KHAW MING SHENG</w:t>
            </w:r>
          </w:p>
          <w:p w14:paraId="0759FF67" w14:textId="42049519" w:rsidR="000334C1" w:rsidRPr="003926D2" w:rsidRDefault="000334C1" w:rsidP="002E7306">
            <w:pPr>
              <w:pStyle w:val="Subtitle"/>
              <w:rPr>
                <w:sz w:val="2"/>
                <w:szCs w:val="2"/>
                <w:lang w:val="it-IT"/>
              </w:rPr>
            </w:pPr>
          </w:p>
          <w:sdt>
            <w:sdtPr>
              <w:id w:val="2074003189"/>
              <w:placeholder>
                <w:docPart w:val="A29997E497DA4F66BCD696517856C2F3"/>
              </w:placeholder>
              <w:temporary/>
              <w:showingPlcHdr/>
              <w15:appearance w15:val="hidden"/>
            </w:sdtPr>
            <w:sdtEndPr/>
            <w:sdtContent>
              <w:p w14:paraId="22A7BCE8" w14:textId="77777777" w:rsidR="000334C1" w:rsidRDefault="000334C1" w:rsidP="00EC0F79">
                <w:pPr>
                  <w:pStyle w:val="Heading1"/>
                </w:pPr>
                <w:r w:rsidRPr="003926D2">
                  <w:rPr>
                    <w:color w:val="0070C0"/>
                  </w:rPr>
                  <w:t>Objective</w:t>
                </w:r>
              </w:p>
            </w:sdtContent>
          </w:sdt>
          <w:p w14:paraId="1806C363" w14:textId="7D211549" w:rsidR="000334C1" w:rsidRPr="000334C1" w:rsidRDefault="003926D2" w:rsidP="00EC0F79">
            <w:pPr>
              <w:rPr>
                <w:lang w:val="it-IT"/>
              </w:rPr>
            </w:pPr>
            <w:r w:rsidRPr="003926D2">
              <w:t xml:space="preserve">Passionate young professional intending to strengthen ability and </w:t>
            </w:r>
            <w:r w:rsidR="00FE6766">
              <w:t>challenge oneself to reach greater height.</w:t>
            </w:r>
          </w:p>
          <w:sdt>
            <w:sdtPr>
              <w:id w:val="1696962928"/>
              <w:placeholder>
                <w:docPart w:val="D33F2167BD314A159284A7F9B5D18A67"/>
              </w:placeholder>
              <w:temporary/>
              <w:showingPlcHdr/>
              <w15:appearance w15:val="hidden"/>
            </w:sdtPr>
            <w:sdtEndPr/>
            <w:sdtContent>
              <w:p w14:paraId="56825BCB" w14:textId="77777777" w:rsidR="000334C1" w:rsidRDefault="000334C1" w:rsidP="00EC0F79">
                <w:pPr>
                  <w:pStyle w:val="Heading1"/>
                </w:pPr>
                <w:r w:rsidRPr="003926D2">
                  <w:rPr>
                    <w:color w:val="0070C0"/>
                  </w:rPr>
                  <w:t>Experience</w:t>
                </w:r>
              </w:p>
            </w:sdtContent>
          </w:sdt>
          <w:p w14:paraId="620868BD" w14:textId="30DE9EE6" w:rsidR="000334C1" w:rsidRDefault="00DB7025" w:rsidP="00EC0F79">
            <w:pPr>
              <w:pStyle w:val="Heading2"/>
            </w:pPr>
            <w:r>
              <w:t>Junior full-stack software developer</w:t>
            </w:r>
          </w:p>
          <w:p w14:paraId="77A70D5F" w14:textId="7714F6F7" w:rsidR="000334C1" w:rsidRDefault="000334C1" w:rsidP="00EC0F79">
            <w:pPr>
              <w:pStyle w:val="Heading3"/>
            </w:pPr>
            <w:r>
              <w:t>(</w:t>
            </w:r>
            <w:r w:rsidR="00DB7025">
              <w:t xml:space="preserve">August 2020 </w:t>
            </w:r>
            <w:r>
              <w:t>-</w:t>
            </w:r>
            <w:r w:rsidR="00DB7025">
              <w:t xml:space="preserve"> Present</w:t>
            </w:r>
            <w:r>
              <w:t>)</w:t>
            </w:r>
            <w:r w:rsidR="006F4B54">
              <w:t xml:space="preserve"> - </w:t>
            </w:r>
            <w:proofErr w:type="spellStart"/>
            <w:r w:rsidR="006F4B54" w:rsidRPr="006F4B54">
              <w:rPr>
                <w:b/>
                <w:bCs/>
              </w:rPr>
              <w:t>A</w:t>
            </w:r>
            <w:r w:rsidR="000523CB">
              <w:rPr>
                <w:b/>
                <w:bCs/>
              </w:rPr>
              <w:t>bletech</w:t>
            </w:r>
            <w:proofErr w:type="spellEnd"/>
            <w:r w:rsidR="006F4B54" w:rsidRPr="006F4B54">
              <w:rPr>
                <w:b/>
                <w:bCs/>
              </w:rPr>
              <w:t xml:space="preserve"> S</w:t>
            </w:r>
            <w:r w:rsidR="000523CB">
              <w:rPr>
                <w:b/>
                <w:bCs/>
              </w:rPr>
              <w:t>olutions</w:t>
            </w:r>
            <w:r w:rsidR="006F4B54" w:rsidRPr="006F4B54">
              <w:rPr>
                <w:b/>
                <w:bCs/>
              </w:rPr>
              <w:t xml:space="preserve"> </w:t>
            </w:r>
            <w:proofErr w:type="spellStart"/>
            <w:r w:rsidR="006F4B54" w:rsidRPr="006F4B54">
              <w:rPr>
                <w:b/>
                <w:bCs/>
              </w:rPr>
              <w:t>S</w:t>
            </w:r>
            <w:r w:rsidR="001A6429">
              <w:rPr>
                <w:b/>
                <w:bCs/>
              </w:rPr>
              <w:t>dn</w:t>
            </w:r>
            <w:proofErr w:type="spellEnd"/>
            <w:r w:rsidR="006F4B54" w:rsidRPr="006F4B54">
              <w:rPr>
                <w:b/>
                <w:bCs/>
              </w:rPr>
              <w:t xml:space="preserve"> </w:t>
            </w:r>
            <w:proofErr w:type="spellStart"/>
            <w:r w:rsidR="006F4B54" w:rsidRPr="006F4B54">
              <w:rPr>
                <w:b/>
                <w:bCs/>
              </w:rPr>
              <w:t>B</w:t>
            </w:r>
            <w:r w:rsidR="001A6429">
              <w:rPr>
                <w:b/>
                <w:bCs/>
              </w:rPr>
              <w:t>hd</w:t>
            </w:r>
            <w:proofErr w:type="spellEnd"/>
          </w:p>
          <w:p w14:paraId="35309F67" w14:textId="77777777" w:rsidR="00A32805" w:rsidRPr="00A32805" w:rsidRDefault="00A32805" w:rsidP="00A32805">
            <w:pPr>
              <w:rPr>
                <w:sz w:val="28"/>
                <w:szCs w:val="28"/>
              </w:rPr>
            </w:pPr>
            <w:r w:rsidRPr="00A32805">
              <w:rPr>
                <w:sz w:val="28"/>
                <w:szCs w:val="28"/>
              </w:rPr>
              <w:t>Key Qualifications &amp; Responsibilities</w:t>
            </w:r>
          </w:p>
          <w:p w14:paraId="2560007F" w14:textId="4E9695BD" w:rsidR="00A32805" w:rsidRDefault="00A32805" w:rsidP="00A32805">
            <w:pPr>
              <w:pStyle w:val="ListParagraph"/>
              <w:numPr>
                <w:ilvl w:val="0"/>
                <w:numId w:val="5"/>
              </w:numPr>
            </w:pPr>
            <w:r>
              <w:t>Develop admin, sales, merchant, customer portal for ecommerce site (Subplace.com) with Angular 8 and Java Spring Boot.</w:t>
            </w:r>
          </w:p>
          <w:p w14:paraId="6EFFC5F3" w14:textId="58947168" w:rsidR="00A32805" w:rsidRDefault="00A32805" w:rsidP="00A32805">
            <w:pPr>
              <w:pStyle w:val="ListParagraph"/>
              <w:numPr>
                <w:ilvl w:val="0"/>
                <w:numId w:val="5"/>
              </w:numPr>
            </w:pPr>
            <w:r>
              <w:t>Gather requirements, discuss, and conclude business flow during development of the system.</w:t>
            </w:r>
          </w:p>
          <w:p w14:paraId="6559F5DC" w14:textId="3440B63B" w:rsidR="00A32805" w:rsidRDefault="00A32805" w:rsidP="00A32805">
            <w:pPr>
              <w:pStyle w:val="ListParagraph"/>
              <w:numPr>
                <w:ilvl w:val="0"/>
                <w:numId w:val="5"/>
              </w:numPr>
            </w:pPr>
            <w:r>
              <w:t>Enhanced UI and system flow to be more user friendly.</w:t>
            </w:r>
          </w:p>
          <w:p w14:paraId="4739D90E" w14:textId="6B1C2848" w:rsidR="00A32805" w:rsidRDefault="00A32805" w:rsidP="00A32805">
            <w:pPr>
              <w:pStyle w:val="ListParagraph"/>
              <w:numPr>
                <w:ilvl w:val="0"/>
                <w:numId w:val="5"/>
              </w:numPr>
            </w:pPr>
            <w:r>
              <w:t>Manage bug fix, support tickets, and handle data patching.</w:t>
            </w:r>
          </w:p>
          <w:p w14:paraId="1148C9A7" w14:textId="77777777" w:rsidR="00A32805" w:rsidRPr="00A32805" w:rsidRDefault="00A32805" w:rsidP="00A32805">
            <w:pPr>
              <w:rPr>
                <w:sz w:val="28"/>
                <w:szCs w:val="28"/>
              </w:rPr>
            </w:pPr>
            <w:r w:rsidRPr="00A32805">
              <w:rPr>
                <w:sz w:val="28"/>
                <w:szCs w:val="28"/>
              </w:rPr>
              <w:t>Key Achievements</w:t>
            </w:r>
          </w:p>
          <w:p w14:paraId="020BD5E4" w14:textId="30B6E486" w:rsidR="00A32805" w:rsidRPr="00A32805" w:rsidRDefault="00A32805" w:rsidP="00A32805">
            <w:pPr>
              <w:pStyle w:val="ListParagraph"/>
              <w:numPr>
                <w:ilvl w:val="0"/>
                <w:numId w:val="6"/>
              </w:numPr>
              <w:rPr>
                <w:lang w:val="it-IT"/>
              </w:rPr>
            </w:pPr>
            <w:r>
              <w:t>Implement required features, testing in multiple environments and deploy the system to production independently without any supervision.</w:t>
            </w:r>
          </w:p>
          <w:p w14:paraId="7369B57A" w14:textId="77777777" w:rsidR="00A32805" w:rsidRPr="00A32805" w:rsidRDefault="00A32805" w:rsidP="00A32805">
            <w:pPr>
              <w:pStyle w:val="ListParagraph"/>
              <w:rPr>
                <w:lang w:val="it-IT"/>
              </w:rPr>
            </w:pPr>
          </w:p>
          <w:p w14:paraId="22616F80" w14:textId="77777777" w:rsidR="00DB7025" w:rsidRDefault="00DB7025" w:rsidP="00DB7025">
            <w:pPr>
              <w:pStyle w:val="Heading2"/>
            </w:pPr>
            <w:r>
              <w:t>FINAL YEAR PROJECT</w:t>
            </w:r>
          </w:p>
          <w:p w14:paraId="67F1C528" w14:textId="1E2EFA21" w:rsidR="000334C1" w:rsidRDefault="000334C1" w:rsidP="00D95726">
            <w:pPr>
              <w:pStyle w:val="Heading3"/>
            </w:pPr>
            <w:r>
              <w:t>(</w:t>
            </w:r>
            <w:r w:rsidR="00DB7025">
              <w:t>October 2019 – March 2020</w:t>
            </w:r>
            <w:r>
              <w:t>)</w:t>
            </w:r>
          </w:p>
          <w:p w14:paraId="41258DA3" w14:textId="3964107E" w:rsidR="000334C1" w:rsidRDefault="00DB7025" w:rsidP="00D95726">
            <w:r>
              <w:t xml:space="preserve">Development of Web-based Suicide Prevention Application with ASP.NET. Developed system allow user to interact with chat-bot, </w:t>
            </w:r>
            <w:r w:rsidR="00255F27">
              <w:t xml:space="preserve">anonymous chat room, appointment booking and take part in mental health program. </w:t>
            </w:r>
          </w:p>
          <w:p w14:paraId="4ED97F53" w14:textId="77777777" w:rsidR="00A32805" w:rsidRPr="00EC0F79" w:rsidRDefault="00A32805" w:rsidP="00D95726">
            <w:pPr>
              <w:rPr>
                <w:lang w:val="it-IT"/>
              </w:rPr>
            </w:pPr>
          </w:p>
          <w:p w14:paraId="58B77497" w14:textId="7DAF9606" w:rsidR="000334C1" w:rsidRDefault="00DB7025" w:rsidP="00D95726">
            <w:pPr>
              <w:pStyle w:val="Heading2"/>
            </w:pPr>
            <w:r>
              <w:t>TECH INTERN</w:t>
            </w:r>
          </w:p>
          <w:p w14:paraId="11009E8C" w14:textId="7351B8C4" w:rsidR="000334C1" w:rsidRDefault="000334C1" w:rsidP="00D95726">
            <w:pPr>
              <w:pStyle w:val="Heading3"/>
            </w:pPr>
            <w:r>
              <w:t>(</w:t>
            </w:r>
            <w:r w:rsidR="00DB7025">
              <w:t>March 2019 – May 2019</w:t>
            </w:r>
            <w:r>
              <w:t>)</w:t>
            </w:r>
            <w:r w:rsidR="006F4B54">
              <w:t xml:space="preserve"> - </w:t>
            </w:r>
            <w:r w:rsidR="006F4B54" w:rsidRPr="006F4B54">
              <w:rPr>
                <w:b/>
                <w:bCs/>
              </w:rPr>
              <w:t xml:space="preserve">Sherwin-Williams Services </w:t>
            </w:r>
            <w:proofErr w:type="spellStart"/>
            <w:r w:rsidR="006F4B54" w:rsidRPr="006F4B54">
              <w:rPr>
                <w:b/>
                <w:bCs/>
              </w:rPr>
              <w:t>S</w:t>
            </w:r>
            <w:r w:rsidR="001A6429">
              <w:rPr>
                <w:b/>
                <w:bCs/>
              </w:rPr>
              <w:t>dn</w:t>
            </w:r>
            <w:proofErr w:type="spellEnd"/>
            <w:r w:rsidR="006F4B54" w:rsidRPr="006F4B54">
              <w:rPr>
                <w:b/>
                <w:bCs/>
              </w:rPr>
              <w:t xml:space="preserve"> </w:t>
            </w:r>
            <w:proofErr w:type="spellStart"/>
            <w:r w:rsidR="006F4B54" w:rsidRPr="006F4B54">
              <w:rPr>
                <w:b/>
                <w:bCs/>
              </w:rPr>
              <w:t>B</w:t>
            </w:r>
            <w:r w:rsidR="001A6429">
              <w:rPr>
                <w:b/>
                <w:bCs/>
              </w:rPr>
              <w:t>hd</w:t>
            </w:r>
            <w:proofErr w:type="spellEnd"/>
          </w:p>
          <w:p w14:paraId="6BC8E81C" w14:textId="77777777" w:rsidR="00A32805" w:rsidRPr="00A32805" w:rsidRDefault="00A32805" w:rsidP="00A32805">
            <w:pPr>
              <w:rPr>
                <w:sz w:val="28"/>
                <w:szCs w:val="28"/>
              </w:rPr>
            </w:pPr>
            <w:r w:rsidRPr="00A32805">
              <w:rPr>
                <w:sz w:val="28"/>
                <w:szCs w:val="28"/>
              </w:rPr>
              <w:t>Key Qualifications &amp; Responsibilities</w:t>
            </w:r>
          </w:p>
          <w:p w14:paraId="157D7A14" w14:textId="01EC716A" w:rsidR="00A32805" w:rsidRDefault="00A32805" w:rsidP="00A32805">
            <w:pPr>
              <w:pStyle w:val="ListParagraph"/>
              <w:numPr>
                <w:ilvl w:val="0"/>
                <w:numId w:val="6"/>
              </w:numPr>
            </w:pPr>
            <w:r>
              <w:t>Preform testing on company’s internal system.</w:t>
            </w:r>
          </w:p>
          <w:p w14:paraId="09C10725" w14:textId="219C7750" w:rsidR="00A32805" w:rsidRDefault="00A32805" w:rsidP="00A32805">
            <w:pPr>
              <w:pStyle w:val="ListParagraph"/>
              <w:numPr>
                <w:ilvl w:val="0"/>
                <w:numId w:val="6"/>
              </w:numPr>
            </w:pPr>
            <w:r>
              <w:t xml:space="preserve">Enhance company wallboard with JavaScript. </w:t>
            </w:r>
          </w:p>
          <w:p w14:paraId="4D3BBA8E" w14:textId="0975B718" w:rsidR="00A32805" w:rsidRDefault="00A32805" w:rsidP="00A32805">
            <w:pPr>
              <w:pStyle w:val="ListParagraph"/>
              <w:numPr>
                <w:ilvl w:val="0"/>
                <w:numId w:val="6"/>
              </w:numPr>
            </w:pPr>
            <w:r>
              <w:t>Study and present Microsoft SharePoint, PowerApps, and webparts creation to colleagues and supervisor about its development process.</w:t>
            </w:r>
          </w:p>
          <w:p w14:paraId="0770C88F" w14:textId="5B3BFFC4" w:rsidR="00A32805" w:rsidRDefault="003E6532" w:rsidP="00A32805">
            <w:pPr>
              <w:pStyle w:val="ListParagraph"/>
              <w:numPr>
                <w:ilvl w:val="0"/>
                <w:numId w:val="6"/>
              </w:num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580E966" wp14:editId="0B664426">
                      <wp:simplePos x="0" y="0"/>
                      <wp:positionH relativeFrom="column">
                        <wp:posOffset>-2893695</wp:posOffset>
                      </wp:positionH>
                      <wp:positionV relativeFrom="paragraph">
                        <wp:posOffset>-274320</wp:posOffset>
                      </wp:positionV>
                      <wp:extent cx="2666133" cy="4442460"/>
                      <wp:effectExtent l="0" t="0" r="20320" b="152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6133" cy="4442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450814" w14:textId="6EEDE5BA" w:rsidR="00A32805" w:rsidRDefault="00A32805" w:rsidP="00A3280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80E966" id="Rectangle 1" o:spid="_x0000_s1026" style="position:absolute;left:0;text-align:left;margin-left:-227.85pt;margin-top:-21.6pt;width:209.95pt;height:349.8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" fillcolor="#0070c0" strokecolor="#0070c0" strokeweight="1pt">
                      <v:textbox>
                        <w:txbxContent>
                          <w:p w14:paraId="04450814" w14:textId="6EEDE5BA" w:rsidR="00A32805" w:rsidRDefault="00A32805" w:rsidP="00A3280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32805">
              <w:t>Manage company’s Invoicing System.</w:t>
            </w:r>
          </w:p>
          <w:p w14:paraId="0CCAC9CE" w14:textId="2504AA70" w:rsidR="00A32805" w:rsidRPr="00A32805" w:rsidRDefault="003E6532" w:rsidP="00A32805">
            <w:pPr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9AF2188" wp14:editId="3D47A641">
                      <wp:simplePos x="0" y="0"/>
                      <wp:positionH relativeFrom="margin">
                        <wp:posOffset>-2766060</wp:posOffset>
                      </wp:positionH>
                      <wp:positionV relativeFrom="paragraph">
                        <wp:posOffset>300355</wp:posOffset>
                      </wp:positionV>
                      <wp:extent cx="586740" cy="116586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1165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13862A" w14:textId="77777777" w:rsidR="003E6532" w:rsidRPr="001F477A" w:rsidRDefault="003E6532" w:rsidP="003E6532">
                                  <w:p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1F477A">
                                    <w:rPr>
                                      <w:noProof/>
                                      <w:sz w:val="56"/>
                                      <w:szCs w:val="56"/>
                                    </w:rPr>
                                    <w:drawing>
                                      <wp:inline distT="0" distB="0" distL="0" distR="0" wp14:anchorId="7E0EDABC" wp14:editId="1AEA6AA4">
                                        <wp:extent cx="274320" cy="274320"/>
                                        <wp:effectExtent l="0" t="0" r="0" b="0"/>
                                        <wp:docPr id="42" name="Graphic 42" descr="Briefcase outline">
                                          <a:extLst xmlns:a="http://schemas.openxmlformats.org/drawingml/2006/main">
                                            <a:ext uri="{C183D7F6-B498-43B3-948B-1728B52AA6E4}">
                                              <adec:decorative xmlns:adec="http://schemas.microsoft.com/office/drawing/2017/decorative" val="1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Graphic 20" descr="Briefcase outline">
                                                  <a:extLst>
                                                    <a:ext uri="{C183D7F6-B498-43B3-948B-1728B52AA6E4}">
                                                      <adec:decorative xmlns:adec="http://schemas.microsoft.com/office/drawing/2017/decorative" val="1"/>
                                                    </a:ext>
                                                  </a:extLst>
                                                </pic:cNvPr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1" cy="2743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AF218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3" o:spid="_x0000_s1027" type="#_x0000_t202" style="position:absolute;margin-left:-217.8pt;margin-top:23.65pt;width:46.2pt;height:91.8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" filled="f" stroked="f" strokeweight=".5pt">
                      <v:textbox>
                        <w:txbxContent>
                          <w:p w14:paraId="6E13862A" w14:textId="77777777" w:rsidR="003E6532" w:rsidRPr="001F477A" w:rsidRDefault="003E6532" w:rsidP="003E6532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1F477A">
                              <w:rPr>
                                <w:noProof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7E0EDABC" wp14:editId="1AEA6AA4">
                                  <wp:extent cx="274320" cy="274320"/>
                                  <wp:effectExtent l="0" t="0" r="0" b="0"/>
                                  <wp:docPr id="42" name="Graphic 42" descr="Briefcase outline">
                                    <a:extLst xmlns:a="http://schemas.openxmlformats.org/drawingml/2006/main"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Graphic 20" descr="Briefcase outline">
                                            <a:extLst>
                                              <a:ext uri="{C183D7F6-B498-43B3-948B-1728B52AA6E4}">
                                                <adec:decorative xmlns:adec="http://schemas.microsoft.com/office/drawing/2017/decorative" val="1"/>
                                              </a:ext>
                                            </a:extLst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1" cy="2743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A32805" w:rsidRPr="00A32805">
              <w:rPr>
                <w:sz w:val="28"/>
                <w:szCs w:val="28"/>
              </w:rPr>
              <w:t>Key Achievements</w:t>
            </w:r>
          </w:p>
          <w:p w14:paraId="2D68D633" w14:textId="0240C5B1" w:rsidR="00A32805" w:rsidRPr="00A32805" w:rsidRDefault="00A32805" w:rsidP="00A32805">
            <w:pPr>
              <w:pStyle w:val="ListParagraph"/>
              <w:numPr>
                <w:ilvl w:val="0"/>
                <w:numId w:val="8"/>
              </w:numPr>
            </w:pPr>
            <w:r w:rsidRPr="00A32805">
              <w:t>Successfully propose several ideas to reduce the redundancy of current system to colleagues and supervisor.</w:t>
            </w:r>
            <w:r>
              <w:rPr>
                <w:noProof/>
              </w:rPr>
              <w:t xml:space="preserve"> </w:t>
            </w:r>
          </w:p>
          <w:p w14:paraId="0E8910B5" w14:textId="2E72043A" w:rsidR="00A93A1A" w:rsidRDefault="005D259E" w:rsidP="00A32805">
            <w:pPr>
              <w:pStyle w:val="Heading1"/>
              <w:rPr>
                <w:rFonts w:asciiTheme="minorHAnsi" w:eastAsiaTheme="minorHAnsi" w:hAnsiTheme="minorHAnsi" w:cstheme="minorBidi"/>
                <w:caps w:val="0"/>
                <w:color w:val="7F7F7F" w:themeColor="text1" w:themeTint="80"/>
                <w:sz w:val="24"/>
                <w:szCs w:val="24"/>
              </w:rPr>
            </w:pPr>
            <w:sdt>
              <w:sdtPr>
                <w:id w:val="-517156477"/>
                <w:placeholder>
                  <w:docPart w:val="B1F89A9EDAA94C4D9CB6F357E835010C"/>
                </w:placeholder>
                <w:temporary/>
                <w:showingPlcHdr/>
                <w15:appearance w15:val="hidden"/>
              </w:sdtPr>
              <w:sdtEndPr/>
              <w:sdtContent>
                <w:r w:rsidR="00A93A1A" w:rsidRPr="003926D2">
                  <w:rPr>
                    <w:color w:val="0070C0"/>
                  </w:rPr>
                  <w:t>Skills</w:t>
                </w:r>
              </w:sdtContent>
            </w:sdt>
          </w:p>
          <w:p w14:paraId="257D32DD" w14:textId="3F0B480E" w:rsidR="00A93A1A" w:rsidRDefault="003E6532" w:rsidP="00D957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81BD814" wp14:editId="1EA7879E">
                      <wp:simplePos x="0" y="0"/>
                      <wp:positionH relativeFrom="column">
                        <wp:posOffset>-2758440</wp:posOffset>
                      </wp:positionH>
                      <wp:positionV relativeFrom="paragraph">
                        <wp:posOffset>556895</wp:posOffset>
                      </wp:positionV>
                      <wp:extent cx="586740" cy="1165860"/>
                      <wp:effectExtent l="0" t="0" r="0" b="762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1165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D30977" w14:textId="77777777" w:rsidR="003E6532" w:rsidRPr="001F477A" w:rsidRDefault="003E6532" w:rsidP="003E6532">
                                  <w:p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1F477A">
                                    <w:rPr>
                                      <w:noProof/>
                                      <w:sz w:val="56"/>
                                      <w:szCs w:val="56"/>
                                    </w:rPr>
                                    <w:drawing>
                                      <wp:inline distT="0" distB="0" distL="0" distR="0" wp14:anchorId="25322963" wp14:editId="106A8778">
                                        <wp:extent cx="274320" cy="274320"/>
                                        <wp:effectExtent l="0" t="0" r="0" b="0"/>
                                        <wp:docPr id="43" name="Graphic 43" descr="Briefcase outline">
                                          <a:extLst xmlns:a="http://schemas.openxmlformats.org/drawingml/2006/main">
                                            <a:ext uri="{C183D7F6-B498-43B3-948B-1728B52AA6E4}">
                                              <adec:decorative xmlns:adec="http://schemas.microsoft.com/office/drawing/2017/decorative" val="1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Graphic 20" descr="Briefcase outline">
                                                  <a:extLst>
                                                    <a:ext uri="{C183D7F6-B498-43B3-948B-1728B52AA6E4}">
                                                      <adec:decorative xmlns:adec="http://schemas.microsoft.com/office/drawing/2017/decorative" val="1"/>
                                                    </a:ext>
                                                  </a:extLst>
                                                </pic:cNvPr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1" cy="2743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BD814" id="Text Box 37" o:spid="_x0000_s1028" type="#_x0000_t202" style="position:absolute;margin-left:-217.2pt;margin-top:43.85pt;width:46.2pt;height:91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" filled="f" stroked="f" strokeweight=".5pt">
                      <v:textbox>
                        <w:txbxContent>
                          <w:p w14:paraId="54D30977" w14:textId="77777777" w:rsidR="003E6532" w:rsidRPr="001F477A" w:rsidRDefault="003E6532" w:rsidP="003E6532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1F477A">
                              <w:rPr>
                                <w:noProof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25322963" wp14:editId="106A8778">
                                  <wp:extent cx="274320" cy="274320"/>
                                  <wp:effectExtent l="0" t="0" r="0" b="0"/>
                                  <wp:docPr id="43" name="Graphic 43" descr="Briefcase outline">
                                    <a:extLst xmlns:a="http://schemas.openxmlformats.org/drawingml/2006/main"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Graphic 20" descr="Briefcase outline">
                                            <a:extLst>
                                              <a:ext uri="{C183D7F6-B498-43B3-948B-1728B52AA6E4}">
                                                <adec:decorative xmlns:adec="http://schemas.microsoft.com/office/drawing/2017/decorative" val="1"/>
                                              </a:ext>
                                            </a:extLst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1" cy="2743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3A1A">
              <w:rPr>
                <w:noProof/>
              </w:rPr>
              <mc:AlternateContent>
                <mc:Choice Requires="wpg">
                  <w:drawing>
                    <wp:inline distT="0" distB="0" distL="0" distR="0" wp14:anchorId="62225674" wp14:editId="69C5F2C3">
                      <wp:extent cx="4552951" cy="933450"/>
                      <wp:effectExtent l="0" t="0" r="0" b="0"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1" cy="933450"/>
                                <a:chOff x="-1" y="0"/>
                                <a:chExt cx="4552951" cy="933450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F21EC7" w14:textId="77777777" w:rsidR="00A93A1A" w:rsidRPr="00415CF3" w:rsidRDefault="00A93A1A" w:rsidP="00A93A1A">
                                    <w:r>
                                      <w:t>Angular 8, Java Spring Boot</w:t>
                                    </w:r>
                                  </w:p>
                                  <w:p w14:paraId="6C938731" w14:textId="77777777" w:rsidR="00A93A1A" w:rsidRPr="00415CF3" w:rsidRDefault="00A93A1A" w:rsidP="00A93A1A">
                                    <w:r>
                                      <w:t>MySQL, database management</w:t>
                                    </w:r>
                                  </w:p>
                                  <w:p w14:paraId="72B646E7" w14:textId="77777777" w:rsidR="00A93A1A" w:rsidRPr="00415CF3" w:rsidRDefault="005D259E" w:rsidP="00A93A1A">
                                    <w:sdt>
                                      <w:sdtPr>
                                        <w:id w:val="2066834451"/>
                                        <w:placeholder>
                                          <w:docPart w:val="F193951B4CA64149B949655E3CB8424C"/>
                                        </w:placeholder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r w:rsidR="00A93A1A" w:rsidRPr="00415CF3">
                                          <w:t>Web Development</w:t>
                                        </w:r>
                                      </w:sdtContent>
                                    </w:sdt>
                                    <w:r w:rsidR="00A93A1A">
                                      <w:t xml:space="preserve"> </w:t>
                                    </w:r>
                                  </w:p>
                                  <w:p w14:paraId="55CAFF88" w14:textId="77777777" w:rsidR="00A93A1A" w:rsidRPr="00415CF3" w:rsidRDefault="00A93A1A" w:rsidP="00A93A1A">
                                    <w:r>
                                      <w:t>Design Business Flow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0070C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-1" y="66675"/>
                                  <a:ext cx="1609725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 cap="flat" cmpd="sng" algn="ctr">
                                  <a:solidFill>
                                    <a:srgbClr val="0070C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1" y="247650"/>
                                  <a:ext cx="1533524" cy="158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0070C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0" y="466726"/>
                                  <a:ext cx="1685924" cy="148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0070C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695325"/>
                                  <a:ext cx="1695450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225674" id="Group 3" o:spid="_x0000_s1029" alt="&quot;&quot;" style="width:358.5pt;height:73.5pt;mso-position-horizontal-relative:char;mso-position-vertical-relative:line" coordorigin="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">
                      <v:shape id="Text Box 64" o:spid="_x0000_s1030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" filled="f" stroked="f" strokeweight=".5pt">
                        <v:textbox inset="0,,0">
                          <w:txbxContent>
                            <w:p w14:paraId="1DF21EC7" w14:textId="77777777" w:rsidR="00A93A1A" w:rsidRPr="00415CF3" w:rsidRDefault="00A93A1A" w:rsidP="00A93A1A">
                              <w:r>
                                <w:t>Angular 8, Java Spring Boot</w:t>
                              </w:r>
                            </w:p>
                            <w:p w14:paraId="6C938731" w14:textId="77777777" w:rsidR="00A93A1A" w:rsidRPr="00415CF3" w:rsidRDefault="00A93A1A" w:rsidP="00A93A1A">
                              <w:r>
                                <w:t>MySQL, database management</w:t>
                              </w:r>
                            </w:p>
                            <w:p w14:paraId="72B646E7" w14:textId="77777777" w:rsidR="00A93A1A" w:rsidRPr="00415CF3" w:rsidRDefault="005D259E" w:rsidP="00A93A1A">
                              <w:sdt>
                                <w:sdtPr>
                                  <w:id w:val="2066834451"/>
                                  <w:placeholder>
                                    <w:docPart w:val="F193951B4CA64149B949655E3CB8424C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r w:rsidR="00A93A1A" w:rsidRPr="00415CF3">
                                    <w:t>Web Development</w:t>
                                  </w:r>
                                </w:sdtContent>
                              </w:sdt>
                              <w:r w:rsidR="00A93A1A">
                                <w:t xml:space="preserve"> </w:t>
                              </w:r>
                            </w:p>
                            <w:p w14:paraId="55CAFF88" w14:textId="77777777" w:rsidR="00A93A1A" w:rsidRPr="00415CF3" w:rsidRDefault="00A93A1A" w:rsidP="00A93A1A">
                              <w:r>
                                <w:t>Design Business Flow</w:t>
                              </w:r>
                            </w:p>
                          </w:txbxContent>
                        </v:textbox>
                      </v:shape>
                      <v:rect id="Rectangle 65" o:spid="_x0000_s1031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" filled="f" strokecolor="#0070c0">
                        <v:stroke joinstyle="round"/>
                      </v:rect>
                      <v:rect id="Rectangle 66" o:spid="_x0000_s1032" style="position:absolute;top:666;width:16097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" fillcolor="#0070c0" strokecolor="#0070c0" strokeweight="1pt"/>
                      <v:rect id="Rectangle 67" o:spid="_x0000_s1033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" fillcolor="white [3212]" strokecolor="#0070c0">
                        <v:stroke joinstyle="round"/>
                      </v:rect>
                      <v:rect id="Rectangle 68" o:spid="_x0000_s1034" style="position:absolute;top:2476;width:15335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" fillcolor="#0070c0" stroked="f" strokeweight="1pt"/>
                      <v:rect id="Rectangle 69" o:spid="_x0000_s1035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" filled="f" strokecolor="#0070c0">
                        <v:stroke joinstyle="round"/>
                      </v:rect>
                      <v:rect id="Rectangle 70" o:spid="_x0000_s1036" style="position:absolute;top:4667;width:16859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" fillcolor="#0070c0" stroked="f" strokeweight="1pt"/>
                      <v:rect id="Rectangle 71" o:spid="_x0000_s1037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" filled="f" strokecolor="#0070c0">
                        <v:stroke joinstyle="round"/>
                      </v:rect>
                      <v:rect id="Rectangle 72" o:spid="_x0000_s1038" style="position:absolute;top:6953;width:16954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" fillcolor="#0070c0" stroked="f" strokeweight="1pt"/>
                      <w10:anchorlock/>
                    </v:group>
                  </w:pict>
                </mc:Fallback>
              </mc:AlternateContent>
            </w:r>
          </w:p>
          <w:p w14:paraId="3D61964E" w14:textId="350B16C9" w:rsidR="00A93A1A" w:rsidRPr="00255F27" w:rsidRDefault="00A93A1A" w:rsidP="00A93A1A">
            <w:pPr>
              <w:pStyle w:val="Heading1"/>
              <w:rPr>
                <w:color w:val="0070C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13"/>
              <w:gridCol w:w="3613"/>
            </w:tblGrid>
            <w:tr w:rsidR="00A93A1A" w14:paraId="2EE80928" w14:textId="77777777" w:rsidTr="008115E7">
              <w:tc>
                <w:tcPr>
                  <w:tcW w:w="3613" w:type="dxa"/>
                </w:tcPr>
                <w:p w14:paraId="4256E516" w14:textId="770BB041" w:rsidR="00A93A1A" w:rsidRPr="00255F27" w:rsidRDefault="00A93A1A" w:rsidP="00A93A1A">
                  <w:pPr>
                    <w:rPr>
                      <w:sz w:val="18"/>
                      <w:szCs w:val="18"/>
                      <w:lang w:val="it-IT"/>
                    </w:rPr>
                  </w:pPr>
                </w:p>
              </w:tc>
              <w:tc>
                <w:tcPr>
                  <w:tcW w:w="3613" w:type="dxa"/>
                </w:tcPr>
                <w:p w14:paraId="5D9777BD" w14:textId="77777777" w:rsidR="00A93A1A" w:rsidRDefault="00A93A1A" w:rsidP="00A93A1A">
                  <w:pPr>
                    <w:rPr>
                      <w:sz w:val="18"/>
                      <w:szCs w:val="18"/>
                      <w:lang w:val="it-IT"/>
                    </w:rPr>
                  </w:pPr>
                </w:p>
                <w:p w14:paraId="2F5B748B" w14:textId="77777777" w:rsidR="003E6532" w:rsidRDefault="003E6532" w:rsidP="00A93A1A">
                  <w:pPr>
                    <w:rPr>
                      <w:sz w:val="18"/>
                      <w:szCs w:val="18"/>
                      <w:lang w:val="it-IT"/>
                    </w:rPr>
                  </w:pPr>
                </w:p>
                <w:p w14:paraId="30F31496" w14:textId="77777777" w:rsidR="003E6532" w:rsidRDefault="003E6532" w:rsidP="00A93A1A">
                  <w:pPr>
                    <w:rPr>
                      <w:sz w:val="18"/>
                      <w:szCs w:val="18"/>
                      <w:lang w:val="it-IT"/>
                    </w:rPr>
                  </w:pPr>
                </w:p>
                <w:p w14:paraId="038A8323" w14:textId="77777777" w:rsidR="003E6532" w:rsidRDefault="003E6532" w:rsidP="00A93A1A">
                  <w:pPr>
                    <w:rPr>
                      <w:sz w:val="18"/>
                      <w:szCs w:val="18"/>
                      <w:lang w:val="it-IT"/>
                    </w:rPr>
                  </w:pPr>
                </w:p>
                <w:p w14:paraId="6D77FB13" w14:textId="786987C5" w:rsidR="003E6532" w:rsidRPr="00255F27" w:rsidRDefault="003E6532" w:rsidP="00A93A1A">
                  <w:pPr>
                    <w:rPr>
                      <w:sz w:val="18"/>
                      <w:szCs w:val="18"/>
                      <w:lang w:val="it-IT"/>
                    </w:rPr>
                  </w:pPr>
                </w:p>
              </w:tc>
            </w:tr>
          </w:tbl>
          <w:p w14:paraId="4548C4AC" w14:textId="2E63E125" w:rsidR="000334C1" w:rsidRPr="00EC0F79" w:rsidRDefault="000334C1" w:rsidP="00EC0F79">
            <w:pPr>
              <w:rPr>
                <w:lang w:val="it-IT"/>
              </w:rPr>
            </w:pPr>
          </w:p>
        </w:tc>
      </w:tr>
      <w:tr w:rsidR="003926D2" w:rsidRPr="008A171A" w14:paraId="2E7CF6C6" w14:textId="77777777" w:rsidTr="00E63004">
        <w:trPr>
          <w:trHeight w:val="4176"/>
        </w:trPr>
        <w:tc>
          <w:tcPr>
            <w:tcW w:w="3420" w:type="dxa"/>
            <w:gridSpan w:val="6"/>
          </w:tcPr>
          <w:p w14:paraId="0DA911FC" w14:textId="65CF3800" w:rsidR="003926D2" w:rsidRPr="008A171A" w:rsidRDefault="00A93A1A" w:rsidP="003926D2">
            <w:pPr>
              <w:pStyle w:val="AboutMe"/>
              <w:rPr>
                <w:lang w:val="it-IT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37F87640" wp14:editId="5487F02C">
                      <wp:simplePos x="0" y="0"/>
                      <wp:positionH relativeFrom="page">
                        <wp:posOffset>-270912</wp:posOffset>
                      </wp:positionH>
                      <wp:positionV relativeFrom="margin">
                        <wp:posOffset>-1557020</wp:posOffset>
                      </wp:positionV>
                      <wp:extent cx="2690184" cy="13221970"/>
                      <wp:effectExtent l="38100" t="19050" r="34290" b="3683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90184" cy="13221970"/>
                                <a:chOff x="-1594" y="0"/>
                                <a:chExt cx="2688905" cy="13218161"/>
                              </a:xfrm>
                              <a:solidFill>
                                <a:srgbClr val="0070C0"/>
                              </a:solidFill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-1594" y="6219825"/>
                                  <a:ext cx="2669864" cy="4626402"/>
                                  <a:chOff x="-1594" y="0"/>
                                  <a:chExt cx="2670408" cy="4626510"/>
                                </a:xfrm>
                                <a:grpFill/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-1594" y="1001486"/>
                                    <a:ext cx="2667324" cy="3625024"/>
                                    <a:chOff x="-1594" y="-110884"/>
                                    <a:chExt cx="2667324" cy="3625043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263432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70C0"/>
                                    </a:solidFill>
                                    <a:ln>
                                      <a:solidFill>
                                        <a:srgbClr val="0070C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-1594" y="2508320"/>
                                      <a:ext cx="2665730" cy="1005839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0070C0"/>
                                    </a:solidFill>
                                    <a:ln>
                                      <a:solidFill>
                                        <a:srgbClr val="0070C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-1" y="9991527"/>
                                  <a:ext cx="2687312" cy="3226634"/>
                                  <a:chOff x="-1" y="685618"/>
                                  <a:chExt cx="2687860" cy="3226708"/>
                                </a:xfrm>
                                <a:grpFill/>
                              </wpg:grpSpPr>
                              <wps:wsp>
                                <wps:cNvPr id="22" name="Triangle 22"/>
                                <wps:cNvSpPr/>
                                <wps:spPr>
                                  <a:xfrm rot="10800000">
                                    <a:off x="-1" y="2906491"/>
                                    <a:ext cx="2665731" cy="1005835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1814" y="685618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54359" y="69514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grpFill/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0070C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0070C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grpFill/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70C0"/>
                                    </a:solidFill>
                                    <a:ln>
                                      <a:solidFill>
                                        <a:srgbClr val="0070C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0070C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82E9EA" id="Group 94" o:spid="_x0000_s1026" alt="&quot;&quot;" style="position:absolute;margin-left:-21.35pt;margin-top:-122.6pt;width:211.85pt;height:1041.1pt;z-index:-251577344;mso-position-horizontal-relative:page;mso-position-vertical-relative:margin;mso-width-relative:margin;mso-height-relative:margin" coordorigin="-15" coordsize="26889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">
                      <v:group id="Group 12" o:spid="_x0000_s1027" style="position:absolute;left:-15;top:62198;width:26697;height:46264" coordorigin="-15" coordsize="26704,4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left:-15;top:10014;width:26672;height:36251" coordorigin="-15,-1108" coordsize="26673,3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26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" fillcolor="#0070c0" strokecolor="#0070c0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left:-15;top:25083;width:26656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" fillcolor="#0070c0" strokecolor="#0070c0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" fillcolor="#0070c0" strokecolor="#0070c0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" filled="f" strokecolor="#0070c0" strokeweight="1pt"/>
                      </v:group>
                      <v:group id="Group 19" o:spid="_x0000_s1033" style="position:absolute;top:99915;width:26873;height:32266" coordorigin=",6856" coordsize="26878,3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shape id="Triangle 22" o:spid="_x0000_s1034" type="#_x0000_t5" style="position:absolute;top:29064;width:26657;height:1005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" filled="f" strokecolor="#0070c0" strokeweight="1pt"/>
                        <v:shape id="Right Triangle 23" o:spid="_x0000_s1035" type="#_x0000_t6" style="position:absolute;left:18;top:6856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" fillcolor="#0070c0" strokecolor="#0070c0" strokeweight="1pt"/>
                        <v:shape id="Right Triangle 24" o:spid="_x0000_s1036" type="#_x0000_t6" style="position:absolute;left:13543;top:6951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" fillcolor="#0070c0" strokecolor="#0070c0" strokeweight="1pt"/>
                      </v:group>
                      <v:group id="Group 78" o:spid="_x0000_s1037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3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3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" filled="f" strokecolor="#0070c0" strokeweight="1pt"/>
                          <v:shape id="Triangle 34" o:spid="_x0000_s104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" filled="f" strokecolor="#0070c0" strokeweight="1pt"/>
                        </v:group>
                        <v:shape id="Right Triangle 83" o:spid="_x0000_s104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" filled="f" strokecolor="#0070c0" strokeweight="1pt"/>
                        <v:shape id="Right Triangle 87" o:spid="_x0000_s1042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" filled="f" strokecolor="#0070c0" strokeweight="1pt"/>
                      </v:group>
                      <v:group id="Group 88" o:spid="_x0000_s1043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4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5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" fillcolor="#0070c0" strokecolor="#0070c0" strokeweight="1pt"/>
                          <v:shape id="Triangle 74" o:spid="_x0000_s104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" filled="f" strokecolor="#0070c0" strokeweight="1pt"/>
                        </v:group>
                        <v:shape id="Right Triangle 92" o:spid="_x0000_s104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" filled="f" strokecolor="#0070c0" strokeweight="1pt"/>
                        <v:shape id="Right Triangle 93" o:spid="_x0000_s104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" filled="f" strokecolor="#0070c0" strokeweight="1pt"/>
                      </v:group>
                      <w10:wrap anchorx="page" anchory="margin"/>
                    </v:group>
                  </w:pict>
                </mc:Fallback>
              </mc:AlternateContent>
            </w:r>
            <w:r w:rsidR="003926D2" w:rsidRPr="003926D2">
              <w:t>A focused IT undergraduate with a Bachelor of Science (Hons) Degree, specializing in Software Engineering.</w:t>
            </w:r>
          </w:p>
        </w:tc>
        <w:tc>
          <w:tcPr>
            <w:tcW w:w="720" w:type="dxa"/>
            <w:vMerge/>
          </w:tcPr>
          <w:p w14:paraId="2A23A752" w14:textId="77777777" w:rsidR="003926D2" w:rsidRPr="008A171A" w:rsidRDefault="003926D2" w:rsidP="003926D2">
            <w:pPr>
              <w:pStyle w:val="AboutMe"/>
              <w:rPr>
                <w:lang w:val="it-IT"/>
              </w:rPr>
            </w:pPr>
          </w:p>
        </w:tc>
        <w:tc>
          <w:tcPr>
            <w:tcW w:w="7256" w:type="dxa"/>
            <w:vMerge/>
          </w:tcPr>
          <w:p w14:paraId="34D6C62A" w14:textId="77777777" w:rsidR="003926D2" w:rsidRPr="008A171A" w:rsidRDefault="003926D2" w:rsidP="003926D2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70E786C3" w14:textId="77777777" w:rsidTr="00E63004">
        <w:trPr>
          <w:trHeight w:val="540"/>
        </w:trPr>
        <w:tc>
          <w:tcPr>
            <w:tcW w:w="316" w:type="dxa"/>
          </w:tcPr>
          <w:p w14:paraId="0B13E8A5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A4BAF85756BA4AC9AF34D095B8DF60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15D0A5D6" w14:textId="77777777"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14:paraId="0076B672" w14:textId="77777777" w:rsidR="000334C1" w:rsidRDefault="000334C1" w:rsidP="004A28EA">
            <w:pPr>
              <w:pStyle w:val="Heading4"/>
            </w:pPr>
          </w:p>
        </w:tc>
        <w:tc>
          <w:tcPr>
            <w:tcW w:w="720" w:type="dxa"/>
          </w:tcPr>
          <w:p w14:paraId="6541F3A0" w14:textId="77777777" w:rsidR="000334C1" w:rsidRDefault="000334C1" w:rsidP="005E435A">
            <w:pPr>
              <w:pStyle w:val="Heading4"/>
            </w:pPr>
          </w:p>
        </w:tc>
        <w:tc>
          <w:tcPr>
            <w:tcW w:w="7256" w:type="dxa"/>
            <w:vMerge/>
          </w:tcPr>
          <w:p w14:paraId="2E2C3484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03B205D2" w14:textId="77777777" w:rsidTr="00E63004">
        <w:trPr>
          <w:trHeight w:val="620"/>
        </w:trPr>
        <w:tc>
          <w:tcPr>
            <w:tcW w:w="450" w:type="dxa"/>
            <w:gridSpan w:val="2"/>
            <w:vAlign w:val="center"/>
          </w:tcPr>
          <w:p w14:paraId="7D29ECBC" w14:textId="77777777" w:rsidR="000334C1" w:rsidRPr="00B8453F" w:rsidRDefault="005D259E" w:rsidP="00BE5968">
            <w:r>
              <w:pict w14:anchorId="28A718EA">
                <v:shape id="Graphic 4" o:spid="_x0000_i1067" type="#_x0000_t75" alt="@" style="width:14.25pt;height:14.25pt;visibility:visible">
                  <v:imagedata r:id="rId13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14:paraId="4C6BD8EA" w14:textId="5968893B" w:rsidR="000334C1" w:rsidRPr="003926D2" w:rsidRDefault="003926D2" w:rsidP="00BE5968">
            <w:pPr>
              <w:pStyle w:val="Contact1"/>
              <w:rPr>
                <w:sz w:val="18"/>
                <w:szCs w:val="18"/>
              </w:rPr>
            </w:pPr>
            <w:r w:rsidRPr="003926D2">
              <w:rPr>
                <w:sz w:val="18"/>
                <w:szCs w:val="18"/>
              </w:rPr>
              <w:t>khawmingsheng@hotmail.com</w:t>
            </w:r>
          </w:p>
        </w:tc>
        <w:tc>
          <w:tcPr>
            <w:tcW w:w="720" w:type="dxa"/>
            <w:vMerge w:val="restart"/>
          </w:tcPr>
          <w:p w14:paraId="606D6325" w14:textId="77777777" w:rsidR="000334C1" w:rsidRDefault="000334C1" w:rsidP="004A28EA">
            <w:r>
              <w:t xml:space="preserve"> </w:t>
            </w:r>
          </w:p>
        </w:tc>
        <w:tc>
          <w:tcPr>
            <w:tcW w:w="7256" w:type="dxa"/>
            <w:vMerge/>
          </w:tcPr>
          <w:p w14:paraId="5F816FFC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5E28F3E6" w14:textId="77777777" w:rsidTr="00E63004">
        <w:trPr>
          <w:trHeight w:val="540"/>
        </w:trPr>
        <w:tc>
          <w:tcPr>
            <w:tcW w:w="450" w:type="dxa"/>
            <w:gridSpan w:val="2"/>
            <w:vAlign w:val="center"/>
          </w:tcPr>
          <w:p w14:paraId="5F95F2A6" w14:textId="77777777"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2D738208" wp14:editId="43502926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BDE8E0" id="Graphic 38" o:spid="_x0000_s1026" alt="&quot;&quot;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14:paraId="168AAE56" w14:textId="13FC0204" w:rsidR="000334C1" w:rsidRPr="00B8453F" w:rsidRDefault="003926D2" w:rsidP="00BE5968">
            <w:pPr>
              <w:pStyle w:val="Contact1"/>
            </w:pPr>
            <w:r>
              <w:t>6013-7538672</w:t>
            </w:r>
          </w:p>
        </w:tc>
        <w:tc>
          <w:tcPr>
            <w:tcW w:w="720" w:type="dxa"/>
            <w:vMerge/>
          </w:tcPr>
          <w:p w14:paraId="614EDF86" w14:textId="77777777" w:rsidR="000334C1" w:rsidRDefault="000334C1" w:rsidP="004A28EA"/>
        </w:tc>
        <w:tc>
          <w:tcPr>
            <w:tcW w:w="7256" w:type="dxa"/>
            <w:vMerge/>
          </w:tcPr>
          <w:p w14:paraId="29E2000E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12F52C13" w14:textId="77777777" w:rsidTr="00E63004">
        <w:trPr>
          <w:trHeight w:val="540"/>
        </w:trPr>
        <w:tc>
          <w:tcPr>
            <w:tcW w:w="450" w:type="dxa"/>
            <w:gridSpan w:val="2"/>
            <w:vAlign w:val="center"/>
          </w:tcPr>
          <w:p w14:paraId="64219E16" w14:textId="77777777" w:rsidR="000334C1" w:rsidRPr="00B8453F" w:rsidRDefault="000334C1" w:rsidP="00BE5968">
            <w:r w:rsidRPr="00B8453F">
              <w:rPr>
                <w:noProof/>
              </w:rPr>
              <w:drawing>
                <wp:inline distT="0" distB="0" distL="0" distR="0" wp14:anchorId="75477224" wp14:editId="50F2B907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  <w:vAlign w:val="center"/>
          </w:tcPr>
          <w:p w14:paraId="78BAA288" w14:textId="1C78EAAA" w:rsidR="000334C1" w:rsidRPr="003926D2" w:rsidRDefault="003926D2" w:rsidP="00BE5968">
            <w:pPr>
              <w:pStyle w:val="Contact1"/>
              <w:rPr>
                <w:sz w:val="20"/>
                <w:szCs w:val="20"/>
              </w:rPr>
            </w:pPr>
            <w:r w:rsidRPr="00A93A1A">
              <w:rPr>
                <w:sz w:val="22"/>
                <w:szCs w:val="22"/>
              </w:rPr>
              <w:t>www.linkedin.com/in/khawmingsheng</w:t>
            </w:r>
          </w:p>
        </w:tc>
        <w:tc>
          <w:tcPr>
            <w:tcW w:w="720" w:type="dxa"/>
            <w:vMerge/>
          </w:tcPr>
          <w:p w14:paraId="2AFA34DE" w14:textId="77777777" w:rsidR="000334C1" w:rsidRDefault="000334C1" w:rsidP="004A28EA"/>
        </w:tc>
        <w:tc>
          <w:tcPr>
            <w:tcW w:w="7256" w:type="dxa"/>
            <w:vMerge/>
          </w:tcPr>
          <w:p w14:paraId="5BCAED0E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7A710A25" w14:textId="77777777" w:rsidTr="00E63004">
        <w:trPr>
          <w:trHeight w:val="1584"/>
        </w:trPr>
        <w:tc>
          <w:tcPr>
            <w:tcW w:w="3420" w:type="dxa"/>
            <w:gridSpan w:val="6"/>
            <w:vAlign w:val="center"/>
          </w:tcPr>
          <w:p w14:paraId="62A87D49" w14:textId="0E7697FE" w:rsidR="000334C1" w:rsidRDefault="000334C1" w:rsidP="00BE5968">
            <w:pPr>
              <w:pStyle w:val="Contact2"/>
            </w:pPr>
          </w:p>
          <w:p w14:paraId="74DB560C" w14:textId="76B1AFC1" w:rsidR="000334C1" w:rsidRDefault="000334C1" w:rsidP="00BE5968">
            <w:pPr>
              <w:pStyle w:val="Contact2"/>
            </w:pPr>
          </w:p>
        </w:tc>
        <w:tc>
          <w:tcPr>
            <w:tcW w:w="720" w:type="dxa"/>
            <w:vMerge/>
          </w:tcPr>
          <w:p w14:paraId="1D810638" w14:textId="77777777" w:rsidR="000334C1" w:rsidRDefault="000334C1" w:rsidP="004A28EA"/>
        </w:tc>
        <w:tc>
          <w:tcPr>
            <w:tcW w:w="7256" w:type="dxa"/>
            <w:vMerge/>
          </w:tcPr>
          <w:p w14:paraId="79D84F8F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76CB3425" w14:textId="77777777" w:rsidTr="00E63004">
        <w:trPr>
          <w:trHeight w:val="1008"/>
        </w:trPr>
        <w:tc>
          <w:tcPr>
            <w:tcW w:w="3420" w:type="dxa"/>
            <w:gridSpan w:val="6"/>
          </w:tcPr>
          <w:p w14:paraId="5D9F2E8B" w14:textId="77777777" w:rsidR="000334C1" w:rsidRDefault="000334C1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3EC96323" w14:textId="77777777" w:rsidR="000334C1" w:rsidRDefault="000334C1" w:rsidP="004A28EA"/>
        </w:tc>
        <w:tc>
          <w:tcPr>
            <w:tcW w:w="7256" w:type="dxa"/>
            <w:vMerge/>
          </w:tcPr>
          <w:p w14:paraId="4EED0AFC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0BF61F3" w14:textId="77777777" w:rsidTr="00E63004">
        <w:trPr>
          <w:trHeight w:val="585"/>
        </w:trPr>
        <w:tc>
          <w:tcPr>
            <w:tcW w:w="450" w:type="dxa"/>
            <w:gridSpan w:val="2"/>
          </w:tcPr>
          <w:p w14:paraId="6C9C5E08" w14:textId="77777777" w:rsidR="000334C1" w:rsidRPr="00453A7B" w:rsidRDefault="000334C1" w:rsidP="00453A7B">
            <w:pPr>
              <w:pStyle w:val="Heading4"/>
            </w:pPr>
            <w:bookmarkStart w:id="0" w:name="_Hlk70945485"/>
          </w:p>
        </w:tc>
        <w:sdt>
          <w:sdtPr>
            <w:id w:val="-1745956179"/>
            <w:placeholder>
              <w:docPart w:val="0A5FAA1DCEEC4A9F96FEFB3F98CEAFA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45D05D01" w14:textId="77777777" w:rsidR="000334C1" w:rsidRPr="00453A7B" w:rsidRDefault="000334C1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14:paraId="658CD231" w14:textId="77777777" w:rsidR="000334C1" w:rsidRPr="00453A7B" w:rsidRDefault="000334C1" w:rsidP="00453A7B">
            <w:pPr>
              <w:pStyle w:val="Heading4"/>
            </w:pPr>
          </w:p>
        </w:tc>
        <w:tc>
          <w:tcPr>
            <w:tcW w:w="720" w:type="dxa"/>
            <w:vMerge/>
          </w:tcPr>
          <w:p w14:paraId="6668920B" w14:textId="77777777" w:rsidR="000334C1" w:rsidRDefault="000334C1" w:rsidP="005B2877">
            <w:pPr>
              <w:pStyle w:val="Heading4"/>
            </w:pPr>
          </w:p>
        </w:tc>
        <w:tc>
          <w:tcPr>
            <w:tcW w:w="7256" w:type="dxa"/>
            <w:vMerge/>
          </w:tcPr>
          <w:p w14:paraId="54B78D95" w14:textId="77777777" w:rsidR="000334C1" w:rsidRDefault="000334C1" w:rsidP="002E7306">
            <w:pPr>
              <w:pStyle w:val="Title"/>
            </w:pPr>
          </w:p>
        </w:tc>
      </w:tr>
      <w:tr w:rsidR="000334C1" w:rsidRPr="00124ED6" w14:paraId="3DECC972" w14:textId="77777777" w:rsidTr="00E63004">
        <w:trPr>
          <w:trHeight w:val="170"/>
        </w:trPr>
        <w:tc>
          <w:tcPr>
            <w:tcW w:w="3420" w:type="dxa"/>
            <w:gridSpan w:val="6"/>
          </w:tcPr>
          <w:p w14:paraId="691D726E" w14:textId="6CA43975"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29BBC6EB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56" w:type="dxa"/>
            <w:vMerge/>
          </w:tcPr>
          <w:p w14:paraId="23CB00DC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14:paraId="13CF74D0" w14:textId="77777777" w:rsidTr="00E63004">
        <w:trPr>
          <w:trHeight w:val="1107"/>
        </w:trPr>
        <w:tc>
          <w:tcPr>
            <w:tcW w:w="450" w:type="dxa"/>
            <w:gridSpan w:val="2"/>
          </w:tcPr>
          <w:p w14:paraId="3FF8E5DE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5E374F91" wp14:editId="0AF4444C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4A974C1E" w14:textId="35AD8085" w:rsidR="000334C1" w:rsidRPr="00DB7025" w:rsidRDefault="003926D2" w:rsidP="00453A7B">
            <w:pPr>
              <w:pStyle w:val="Heading5"/>
              <w:rPr>
                <w:noProof/>
                <w:lang w:val="it-IT"/>
              </w:rPr>
            </w:pPr>
            <w:r w:rsidRPr="00DB7025">
              <w:rPr>
                <w:noProof/>
                <w:lang w:val="it-IT"/>
              </w:rPr>
              <w:t>Asia Pacific University Malaysia</w:t>
            </w:r>
          </w:p>
          <w:p w14:paraId="294FE5E7" w14:textId="3A2D153D" w:rsidR="000334C1" w:rsidRDefault="00DB7025" w:rsidP="00453A7B">
            <w:pPr>
              <w:pStyle w:val="Contact1"/>
            </w:pPr>
            <w:r w:rsidRPr="00DB7025">
              <w:t>Bachelor of Science (Hons) in Software Engineering</w:t>
            </w:r>
            <w:r w:rsidR="00953D8E">
              <w:t xml:space="preserve"> (CGPA 3.63)</w:t>
            </w:r>
          </w:p>
          <w:p w14:paraId="7933A1EF" w14:textId="1FFBF4A2" w:rsidR="000334C1" w:rsidRPr="00791376" w:rsidRDefault="00DB7025" w:rsidP="00453A7B">
            <w:pPr>
              <w:pStyle w:val="Heading6"/>
            </w:pPr>
            <w:r>
              <w:t>2017-2020</w:t>
            </w:r>
          </w:p>
        </w:tc>
        <w:tc>
          <w:tcPr>
            <w:tcW w:w="720" w:type="dxa"/>
            <w:vMerge/>
          </w:tcPr>
          <w:p w14:paraId="4CD857EB" w14:textId="77777777" w:rsidR="000334C1" w:rsidRPr="00C62E97" w:rsidRDefault="000334C1" w:rsidP="00453A7B"/>
        </w:tc>
        <w:tc>
          <w:tcPr>
            <w:tcW w:w="7256" w:type="dxa"/>
            <w:vMerge/>
          </w:tcPr>
          <w:p w14:paraId="22B1A339" w14:textId="77777777" w:rsidR="000334C1" w:rsidRPr="00C62E97" w:rsidRDefault="000334C1" w:rsidP="00453A7B">
            <w:pPr>
              <w:pStyle w:val="Title"/>
            </w:pPr>
          </w:p>
        </w:tc>
      </w:tr>
      <w:tr w:rsidR="000334C1" w:rsidRPr="00124ED6" w14:paraId="264FEAA6" w14:textId="77777777" w:rsidTr="00E63004">
        <w:trPr>
          <w:trHeight w:val="1445"/>
        </w:trPr>
        <w:tc>
          <w:tcPr>
            <w:tcW w:w="450" w:type="dxa"/>
            <w:gridSpan w:val="2"/>
          </w:tcPr>
          <w:p w14:paraId="18C0FE65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57ECCA2F" wp14:editId="32155E38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3EEC3053" w14:textId="571A6791" w:rsidR="000334C1" w:rsidRPr="00887E05" w:rsidRDefault="003926D2" w:rsidP="00887E05">
            <w:pPr>
              <w:pStyle w:val="Heading5"/>
            </w:pPr>
            <w:r w:rsidRPr="003926D2">
              <w:t>Asia Pacific University Malaysia</w:t>
            </w:r>
          </w:p>
          <w:p w14:paraId="0606AC82" w14:textId="7B50879A" w:rsidR="000334C1" w:rsidRPr="00887E05" w:rsidRDefault="00DB7025" w:rsidP="00887E05">
            <w:pPr>
              <w:pStyle w:val="Contact1"/>
              <w:rPr>
                <w:rStyle w:val="Contact1Char"/>
              </w:rPr>
            </w:pPr>
            <w:r>
              <w:t>Foundation</w:t>
            </w:r>
            <w:r w:rsidR="00953D8E">
              <w:t xml:space="preserve"> (CGPA 3.81)</w:t>
            </w:r>
          </w:p>
          <w:p w14:paraId="4914AE39" w14:textId="5A953CF4" w:rsidR="000334C1" w:rsidRPr="00887E05" w:rsidRDefault="00DB7025" w:rsidP="00887E05">
            <w:pPr>
              <w:pStyle w:val="Heading6"/>
            </w:pPr>
            <w:r>
              <w:t>2016-2017</w:t>
            </w:r>
          </w:p>
        </w:tc>
        <w:tc>
          <w:tcPr>
            <w:tcW w:w="720" w:type="dxa"/>
            <w:vMerge/>
          </w:tcPr>
          <w:p w14:paraId="396CA6FC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56" w:type="dxa"/>
            <w:vMerge/>
          </w:tcPr>
          <w:p w14:paraId="184EE911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bookmarkEnd w:id="0"/>
    <w:p w14:paraId="62E9A1FE" w14:textId="7D193346" w:rsidR="00871DB8" w:rsidRDefault="003E6532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C2F0F6" wp14:editId="0F85DC4C">
                <wp:simplePos x="0" y="0"/>
                <wp:positionH relativeFrom="page">
                  <wp:posOffset>9525</wp:posOffset>
                </wp:positionH>
                <wp:positionV relativeFrom="paragraph">
                  <wp:posOffset>1256030</wp:posOffset>
                </wp:positionV>
                <wp:extent cx="2665730" cy="4610100"/>
                <wp:effectExtent l="0" t="0" r="2032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730" cy="4610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5DC0E" id="Rectangle 47" o:spid="_x0000_s1026" style="position:absolute;margin-left:.75pt;margin-top:98.9pt;width:209.9pt;height:363pt;z-index:2517555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" fillcolor="#0070c0" strokecolor="#0070c0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BE5178" wp14:editId="55FA7CD7">
                <wp:simplePos x="0" y="0"/>
                <wp:positionH relativeFrom="column">
                  <wp:posOffset>1097280</wp:posOffset>
                </wp:positionH>
                <wp:positionV relativeFrom="paragraph">
                  <wp:posOffset>265430</wp:posOffset>
                </wp:positionV>
                <wp:extent cx="1303655" cy="1005840"/>
                <wp:effectExtent l="19050" t="19050" r="10795" b="22860"/>
                <wp:wrapNone/>
                <wp:docPr id="46" name="Right Tri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03655" cy="1005840"/>
                        </a:xfrm>
                        <a:prstGeom prst="rtTriangl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D0EA3" id="Right Triangle 46" o:spid="_x0000_s1026" type="#_x0000_t6" style="position:absolute;margin-left:86.4pt;margin-top:20.9pt;width:102.65pt;height:79.2pt;flip:x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" fillcolor="#0070c0" strokecolor="#0070c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536689" wp14:editId="30D2B128">
                <wp:simplePos x="0" y="0"/>
                <wp:positionH relativeFrom="page">
                  <wp:align>left</wp:align>
                </wp:positionH>
                <wp:positionV relativeFrom="paragraph">
                  <wp:posOffset>266065</wp:posOffset>
                </wp:positionV>
                <wp:extent cx="1333701" cy="1006107"/>
                <wp:effectExtent l="0" t="19050" r="38100" b="22860"/>
                <wp:wrapNone/>
                <wp:docPr id="45" name="Right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701" cy="1006107"/>
                        </a:xfrm>
                        <a:prstGeom prst="rtTriangl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5DB10" id="Right Triangle 45" o:spid="_x0000_s1026" type="#_x0000_t6" style="position:absolute;margin-left:0;margin-top:20.95pt;width:105pt;height:79.2pt;z-index:25175142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" fillcolor="#0070c0" strokecolor="#0070c0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78EE47" wp14:editId="0F9B8E87">
                <wp:simplePos x="0" y="0"/>
                <wp:positionH relativeFrom="page">
                  <wp:align>left</wp:align>
                </wp:positionH>
                <wp:positionV relativeFrom="paragraph">
                  <wp:posOffset>89534</wp:posOffset>
                </wp:positionV>
                <wp:extent cx="2656205" cy="1006100"/>
                <wp:effectExtent l="19050" t="0" r="29845" b="41910"/>
                <wp:wrapNone/>
                <wp:docPr id="39" name="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56205" cy="1006100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841FB6" id="Triangle 8" o:spid="_x0000_s1026" type="#_x0000_t5" style="position:absolute;margin-left:0;margin-top:7.05pt;width:209.15pt;height:79.2pt;rotation:180;z-index:25174937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" fillcolor="#0070c0" strokecolor="#0070c0" strokeweight="1pt">
                <w10:wrap anchorx="page"/>
              </v:shape>
            </w:pict>
          </mc:Fallback>
        </mc:AlternateContent>
      </w:r>
      <w:r w:rsidR="001F477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1ADE79" wp14:editId="1938DEF6">
                <wp:simplePos x="0" y="0"/>
                <wp:positionH relativeFrom="margin">
                  <wp:posOffset>205740</wp:posOffset>
                </wp:positionH>
                <wp:positionV relativeFrom="page">
                  <wp:posOffset>403860</wp:posOffset>
                </wp:positionV>
                <wp:extent cx="2156460" cy="39547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954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009" w:type="pct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63"/>
                              <w:gridCol w:w="246"/>
                              <w:gridCol w:w="410"/>
                            </w:tblGrid>
                            <w:tr w:rsidR="001F477A" w:rsidRPr="00453A7B" w14:paraId="2F7A83F6" w14:textId="77777777" w:rsidTr="002A15FD">
                              <w:trPr>
                                <w:gridAfter w:val="2"/>
                                <w:wAfter w:w="720" w:type="dxa"/>
                                <w:trHeight w:val="585"/>
                              </w:trPr>
                              <w:tc>
                                <w:tcPr>
                                  <w:tcW w:w="2700" w:type="dxa"/>
                                  <w:tcBorders>
                                    <w:bottom w:val="single" w:sz="4" w:space="0" w:color="FFFFFF" w:themeColor="background1"/>
                                  </w:tcBorders>
                                </w:tcPr>
                                <w:p w14:paraId="7C825818" w14:textId="57828764" w:rsidR="001F477A" w:rsidRPr="00453A7B" w:rsidRDefault="003E6532" w:rsidP="003E6532">
                                  <w:pPr>
                                    <w:pStyle w:val="Heading4"/>
                                  </w:pPr>
                                  <w:r>
                                    <w:t>r e f e r e n c e</w:t>
                                  </w:r>
                                </w:p>
                              </w:tc>
                            </w:tr>
                            <w:tr w:rsidR="001F477A" w:rsidRPr="00453A7B" w14:paraId="5092C2D4" w14:textId="77777777" w:rsidTr="002A15FD">
                              <w:trPr>
                                <w:trHeight w:val="170"/>
                              </w:trPr>
                              <w:tc>
                                <w:tcPr>
                                  <w:tcW w:w="3420" w:type="dxa"/>
                                  <w:gridSpan w:val="3"/>
                                </w:tcPr>
                                <w:p w14:paraId="0A2535EF" w14:textId="77777777" w:rsidR="001F477A" w:rsidRPr="00453A7B" w:rsidRDefault="001F477A" w:rsidP="001F477A">
                                  <w:pPr>
                                    <w:rPr>
                                      <w:noProof/>
                                      <w:sz w:val="16"/>
                                      <w:szCs w:val="16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  <w:tr w:rsidR="001F477A" w:rsidRPr="00791376" w14:paraId="22ED9A76" w14:textId="77777777" w:rsidTr="002A15FD">
                              <w:trPr>
                                <w:gridAfter w:val="1"/>
                                <w:wAfter w:w="450" w:type="dxa"/>
                                <w:trHeight w:val="1107"/>
                              </w:trPr>
                              <w:tc>
                                <w:tcPr>
                                  <w:tcW w:w="2970" w:type="dxa"/>
                                  <w:gridSpan w:val="2"/>
                                </w:tcPr>
                                <w:p w14:paraId="74BCD901" w14:textId="3398581E" w:rsidR="001F477A" w:rsidRPr="001F477A" w:rsidRDefault="001F477A" w:rsidP="001F477A">
                                  <w:pPr>
                                    <w:pStyle w:val="Heading5"/>
                                    <w:rPr>
                                      <w:b w:val="0"/>
                                      <w:bCs/>
                                      <w:noProof/>
                                      <w:lang w:val="it-IT"/>
                                    </w:rPr>
                                  </w:pPr>
                                  <w:r w:rsidRPr="001F477A">
                                    <w:rPr>
                                      <w:b w:val="0"/>
                                      <w:bCs/>
                                      <w:caps w:val="0"/>
                                      <w:noProof/>
                                      <w:lang w:val="it-IT"/>
                                    </w:rPr>
                                    <w:t>Mr. Lu Chee Leong</w:t>
                                  </w:r>
                                </w:p>
                                <w:p w14:paraId="0BDDF92C" w14:textId="22B46708" w:rsidR="001F477A" w:rsidRPr="001F477A" w:rsidRDefault="001F477A" w:rsidP="001F477A">
                                  <w:pPr>
                                    <w:pStyle w:val="Heading5"/>
                                    <w:rPr>
                                      <w:b w:val="0"/>
                                      <w:bCs/>
                                      <w:noProof/>
                                      <w:lang w:val="it-IT"/>
                                    </w:rPr>
                                  </w:pPr>
                                  <w:r w:rsidRPr="001F477A">
                                    <w:rPr>
                                      <w:b w:val="0"/>
                                      <w:bCs/>
                                      <w:caps w:val="0"/>
                                      <w:noProof/>
                                      <w:lang w:val="it-IT"/>
                                    </w:rPr>
                                    <w:t>Abletech Solutions Sdn Bhd</w:t>
                                  </w:r>
                                </w:p>
                                <w:p w14:paraId="5DACBF8F" w14:textId="70F19E39" w:rsidR="001F477A" w:rsidRPr="001F477A" w:rsidRDefault="001F477A" w:rsidP="001F477A">
                                  <w:pPr>
                                    <w:pStyle w:val="Heading5"/>
                                    <w:rPr>
                                      <w:b w:val="0"/>
                                      <w:bCs/>
                                      <w:noProof/>
                                      <w:lang w:val="it-IT"/>
                                    </w:rPr>
                                  </w:pPr>
                                  <w:r w:rsidRPr="001F477A">
                                    <w:rPr>
                                      <w:b w:val="0"/>
                                      <w:bCs/>
                                      <w:caps w:val="0"/>
                                      <w:noProof/>
                                      <w:lang w:val="it-IT"/>
                                    </w:rPr>
                                    <w:t>Chief Technology Officer</w:t>
                                  </w:r>
                                </w:p>
                                <w:p w14:paraId="473DC217" w14:textId="208A4438" w:rsidR="001F477A" w:rsidRPr="001F477A" w:rsidRDefault="001F477A" w:rsidP="001F477A">
                                  <w:pPr>
                                    <w:pStyle w:val="Heading5"/>
                                    <w:rPr>
                                      <w:b w:val="0"/>
                                      <w:bCs/>
                                      <w:noProof/>
                                      <w:lang w:val="it-IT"/>
                                    </w:rPr>
                                  </w:pPr>
                                  <w:r w:rsidRPr="001F477A">
                                    <w:rPr>
                                      <w:b w:val="0"/>
                                      <w:bCs/>
                                      <w:caps w:val="0"/>
                                      <w:noProof/>
                                      <w:lang w:val="it-IT"/>
                                    </w:rPr>
                                    <w:t>leon@subplace.com</w:t>
                                  </w:r>
                                </w:p>
                                <w:p w14:paraId="2602D09C" w14:textId="77777777" w:rsidR="001F477A" w:rsidRDefault="001F477A" w:rsidP="001F477A">
                                  <w:pPr>
                                    <w:pStyle w:val="Heading6"/>
                                    <w:rPr>
                                      <w:noProof/>
                                      <w:lang w:val="it-IT"/>
                                    </w:rPr>
                                  </w:pPr>
                                  <w:r w:rsidRPr="001F477A">
                                    <w:rPr>
                                      <w:noProof/>
                                      <w:lang w:val="it-IT"/>
                                    </w:rPr>
                                    <w:t>012-389 1190</w:t>
                                  </w:r>
                                </w:p>
                                <w:p w14:paraId="60CFE769" w14:textId="22976B79" w:rsidR="001F477A" w:rsidRPr="001F477A" w:rsidRDefault="001F477A" w:rsidP="001F477A">
                                  <w:pPr>
                                    <w:rPr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  <w:tr w:rsidR="001F477A" w:rsidRPr="00887E05" w14:paraId="3E3E09E4" w14:textId="77777777" w:rsidTr="002A15FD">
                              <w:trPr>
                                <w:gridAfter w:val="1"/>
                                <w:wAfter w:w="450" w:type="dxa"/>
                                <w:trHeight w:val="1445"/>
                              </w:trPr>
                              <w:tc>
                                <w:tcPr>
                                  <w:tcW w:w="2970" w:type="dxa"/>
                                  <w:gridSpan w:val="2"/>
                                </w:tcPr>
                                <w:p w14:paraId="1CB7675A" w14:textId="4891678C" w:rsidR="001F477A" w:rsidRPr="001F477A" w:rsidRDefault="001F477A" w:rsidP="001F477A">
                                  <w:pPr>
                                    <w:pStyle w:val="Heading5"/>
                                    <w:rPr>
                                      <w:b w:val="0"/>
                                      <w:bCs/>
                                    </w:rPr>
                                  </w:pPr>
                                  <w:r w:rsidRPr="001F477A">
                                    <w:rPr>
                                      <w:b w:val="0"/>
                                      <w:bCs/>
                                      <w:caps w:val="0"/>
                                    </w:rPr>
                                    <w:t xml:space="preserve">Mr. Lai </w:t>
                                  </w:r>
                                  <w:proofErr w:type="spellStart"/>
                                  <w:r w:rsidRPr="001F477A">
                                    <w:rPr>
                                      <w:b w:val="0"/>
                                      <w:bCs/>
                                      <w:caps w:val="0"/>
                                    </w:rPr>
                                    <w:t>Choon</w:t>
                                  </w:r>
                                  <w:proofErr w:type="spellEnd"/>
                                  <w:r w:rsidRPr="001F477A">
                                    <w:rPr>
                                      <w:b w:val="0"/>
                                      <w:bCs/>
                                      <w:caps w:val="0"/>
                                    </w:rPr>
                                    <w:t xml:space="preserve"> How</w:t>
                                  </w:r>
                                </w:p>
                                <w:p w14:paraId="4304B1B9" w14:textId="2A746CCD" w:rsidR="001F477A" w:rsidRPr="001F477A" w:rsidRDefault="001F477A" w:rsidP="001F477A">
                                  <w:pPr>
                                    <w:pStyle w:val="Heading5"/>
                                    <w:rPr>
                                      <w:b w:val="0"/>
                                      <w:bCs/>
                                    </w:rPr>
                                  </w:pPr>
                                  <w:proofErr w:type="spellStart"/>
                                  <w:r w:rsidRPr="001F477A">
                                    <w:rPr>
                                      <w:b w:val="0"/>
                                      <w:bCs/>
                                      <w:caps w:val="0"/>
                                    </w:rPr>
                                    <w:t>Abletech</w:t>
                                  </w:r>
                                  <w:proofErr w:type="spellEnd"/>
                                  <w:r w:rsidRPr="001F477A">
                                    <w:rPr>
                                      <w:b w:val="0"/>
                                      <w:bCs/>
                                      <w:caps w:val="0"/>
                                    </w:rPr>
                                    <w:t xml:space="preserve"> Solutions </w:t>
                                  </w:r>
                                  <w:proofErr w:type="spellStart"/>
                                  <w:r w:rsidRPr="001F477A">
                                    <w:rPr>
                                      <w:b w:val="0"/>
                                      <w:bCs/>
                                      <w:caps w:val="0"/>
                                    </w:rPr>
                                    <w:t>Sdn</w:t>
                                  </w:r>
                                  <w:proofErr w:type="spellEnd"/>
                                  <w:r w:rsidRPr="001F477A">
                                    <w:rPr>
                                      <w:b w:val="0"/>
                                      <w:bCs/>
                                      <w:caps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F477A">
                                    <w:rPr>
                                      <w:b w:val="0"/>
                                      <w:bCs/>
                                      <w:caps w:val="0"/>
                                    </w:rPr>
                                    <w:t>Bhd</w:t>
                                  </w:r>
                                  <w:proofErr w:type="spellEnd"/>
                                </w:p>
                                <w:p w14:paraId="2622F1BB" w14:textId="1647277B" w:rsidR="001F477A" w:rsidRPr="001F477A" w:rsidRDefault="001F477A" w:rsidP="001F477A">
                                  <w:pPr>
                                    <w:pStyle w:val="Heading5"/>
                                    <w:rPr>
                                      <w:b w:val="0"/>
                                      <w:bCs/>
                                    </w:rPr>
                                  </w:pPr>
                                  <w:r w:rsidRPr="001F477A">
                                    <w:rPr>
                                      <w:b w:val="0"/>
                                      <w:bCs/>
                                      <w:caps w:val="0"/>
                                    </w:rPr>
                                    <w:t xml:space="preserve">Head </w:t>
                                  </w:r>
                                  <w:proofErr w:type="gramStart"/>
                                  <w:r w:rsidRPr="001F477A">
                                    <w:rPr>
                                      <w:b w:val="0"/>
                                      <w:bCs/>
                                      <w:caps w:val="0"/>
                                    </w:rPr>
                                    <w:t>Of</w:t>
                                  </w:r>
                                  <w:proofErr w:type="gramEnd"/>
                                  <w:r w:rsidRPr="001F477A">
                                    <w:rPr>
                                      <w:b w:val="0"/>
                                      <w:bCs/>
                                      <w:caps w:val="0"/>
                                    </w:rPr>
                                    <w:t xml:space="preserve"> Development</w:t>
                                  </w:r>
                                </w:p>
                                <w:p w14:paraId="25A05F83" w14:textId="414B600B" w:rsidR="001F477A" w:rsidRPr="003E6532" w:rsidRDefault="001F477A" w:rsidP="001F477A">
                                  <w:pPr>
                                    <w:pStyle w:val="Heading5"/>
                                  </w:pPr>
                                  <w:r w:rsidRPr="003E6532">
                                    <w:rPr>
                                      <w:b w:val="0"/>
                                      <w:bCs/>
                                      <w:caps w:val="0"/>
                                    </w:rPr>
                                    <w:t>choonhow@subplace.com</w:t>
                                  </w:r>
                                </w:p>
                                <w:p w14:paraId="12A42577" w14:textId="147CF07F" w:rsidR="001F477A" w:rsidRPr="00887E05" w:rsidRDefault="001F477A" w:rsidP="001F477A">
                                  <w:pPr>
                                    <w:pStyle w:val="Heading6"/>
                                  </w:pPr>
                                  <w:r>
                                    <w:t>012-687 0323</w:t>
                                  </w:r>
                                </w:p>
                              </w:tc>
                            </w:tr>
                          </w:tbl>
                          <w:p w14:paraId="4D27486B" w14:textId="77777777" w:rsidR="001F477A" w:rsidRDefault="001F477A" w:rsidP="001F47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ADE79" id="Text Box 4" o:spid="_x0000_s1039" type="#_x0000_t202" style="position:absolute;margin-left:16.2pt;margin-top:31.8pt;width:169.8pt;height:311.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" filled="f" stroked="f" strokeweight=".5pt">
                <v:textbox>
                  <w:txbxContent>
                    <w:tbl>
                      <w:tblPr>
                        <w:tblW w:w="5009" w:type="pct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63"/>
                        <w:gridCol w:w="246"/>
                        <w:gridCol w:w="410"/>
                      </w:tblGrid>
                      <w:tr w:rsidR="001F477A" w:rsidRPr="00453A7B" w14:paraId="2F7A83F6" w14:textId="77777777" w:rsidTr="002A15FD">
                        <w:trPr>
                          <w:gridAfter w:val="2"/>
                          <w:wAfter w:w="720" w:type="dxa"/>
                          <w:trHeight w:val="585"/>
                        </w:trPr>
                        <w:tc>
                          <w:tcPr>
                            <w:tcW w:w="2700" w:type="dxa"/>
                            <w:tcBorders>
                              <w:bottom w:val="single" w:sz="4" w:space="0" w:color="FFFFFF" w:themeColor="background1"/>
                            </w:tcBorders>
                          </w:tcPr>
                          <w:p w14:paraId="7C825818" w14:textId="57828764" w:rsidR="001F477A" w:rsidRPr="00453A7B" w:rsidRDefault="003E6532" w:rsidP="003E6532">
                            <w:pPr>
                              <w:pStyle w:val="Heading4"/>
                            </w:pPr>
                            <w:r>
                              <w:t>r e f e r e n c e</w:t>
                            </w:r>
                          </w:p>
                        </w:tc>
                      </w:tr>
                      <w:tr w:rsidR="001F477A" w:rsidRPr="00453A7B" w14:paraId="5092C2D4" w14:textId="77777777" w:rsidTr="002A15FD">
                        <w:trPr>
                          <w:trHeight w:val="170"/>
                        </w:trPr>
                        <w:tc>
                          <w:tcPr>
                            <w:tcW w:w="3420" w:type="dxa"/>
                            <w:gridSpan w:val="3"/>
                          </w:tcPr>
                          <w:p w14:paraId="0A2535EF" w14:textId="77777777" w:rsidR="001F477A" w:rsidRPr="00453A7B" w:rsidRDefault="001F477A" w:rsidP="001F477A">
                            <w:pPr>
                              <w:rPr>
                                <w:noProof/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</w:tc>
                      </w:tr>
                      <w:tr w:rsidR="001F477A" w:rsidRPr="00791376" w14:paraId="22ED9A76" w14:textId="77777777" w:rsidTr="002A15FD">
                        <w:trPr>
                          <w:gridAfter w:val="1"/>
                          <w:wAfter w:w="450" w:type="dxa"/>
                          <w:trHeight w:val="1107"/>
                        </w:trPr>
                        <w:tc>
                          <w:tcPr>
                            <w:tcW w:w="2970" w:type="dxa"/>
                            <w:gridSpan w:val="2"/>
                          </w:tcPr>
                          <w:p w14:paraId="74BCD901" w14:textId="3398581E" w:rsidR="001F477A" w:rsidRPr="001F477A" w:rsidRDefault="001F477A" w:rsidP="001F477A">
                            <w:pPr>
                              <w:pStyle w:val="Heading5"/>
                              <w:rPr>
                                <w:b w:val="0"/>
                                <w:bCs/>
                                <w:noProof/>
                                <w:lang w:val="it-IT"/>
                              </w:rPr>
                            </w:pPr>
                            <w:r w:rsidRPr="001F477A">
                              <w:rPr>
                                <w:b w:val="0"/>
                                <w:bCs/>
                                <w:caps w:val="0"/>
                                <w:noProof/>
                                <w:lang w:val="it-IT"/>
                              </w:rPr>
                              <w:t>Mr. Lu Chee Leong</w:t>
                            </w:r>
                          </w:p>
                          <w:p w14:paraId="0BDDF92C" w14:textId="22B46708" w:rsidR="001F477A" w:rsidRPr="001F477A" w:rsidRDefault="001F477A" w:rsidP="001F477A">
                            <w:pPr>
                              <w:pStyle w:val="Heading5"/>
                              <w:rPr>
                                <w:b w:val="0"/>
                                <w:bCs/>
                                <w:noProof/>
                                <w:lang w:val="it-IT"/>
                              </w:rPr>
                            </w:pPr>
                            <w:r w:rsidRPr="001F477A">
                              <w:rPr>
                                <w:b w:val="0"/>
                                <w:bCs/>
                                <w:caps w:val="0"/>
                                <w:noProof/>
                                <w:lang w:val="it-IT"/>
                              </w:rPr>
                              <w:t>Abletech Solutions Sdn Bhd</w:t>
                            </w:r>
                          </w:p>
                          <w:p w14:paraId="5DACBF8F" w14:textId="70F19E39" w:rsidR="001F477A" w:rsidRPr="001F477A" w:rsidRDefault="001F477A" w:rsidP="001F477A">
                            <w:pPr>
                              <w:pStyle w:val="Heading5"/>
                              <w:rPr>
                                <w:b w:val="0"/>
                                <w:bCs/>
                                <w:noProof/>
                                <w:lang w:val="it-IT"/>
                              </w:rPr>
                            </w:pPr>
                            <w:r w:rsidRPr="001F477A">
                              <w:rPr>
                                <w:b w:val="0"/>
                                <w:bCs/>
                                <w:caps w:val="0"/>
                                <w:noProof/>
                                <w:lang w:val="it-IT"/>
                              </w:rPr>
                              <w:t>Chief Technology Officer</w:t>
                            </w:r>
                          </w:p>
                          <w:p w14:paraId="473DC217" w14:textId="208A4438" w:rsidR="001F477A" w:rsidRPr="001F477A" w:rsidRDefault="001F477A" w:rsidP="001F477A">
                            <w:pPr>
                              <w:pStyle w:val="Heading5"/>
                              <w:rPr>
                                <w:b w:val="0"/>
                                <w:bCs/>
                                <w:noProof/>
                                <w:lang w:val="it-IT"/>
                              </w:rPr>
                            </w:pPr>
                            <w:r w:rsidRPr="001F477A">
                              <w:rPr>
                                <w:b w:val="0"/>
                                <w:bCs/>
                                <w:caps w:val="0"/>
                                <w:noProof/>
                                <w:lang w:val="it-IT"/>
                              </w:rPr>
                              <w:t>leon@subplace.com</w:t>
                            </w:r>
                          </w:p>
                          <w:p w14:paraId="2602D09C" w14:textId="77777777" w:rsidR="001F477A" w:rsidRDefault="001F477A" w:rsidP="001F477A">
                            <w:pPr>
                              <w:pStyle w:val="Heading6"/>
                              <w:rPr>
                                <w:noProof/>
                                <w:lang w:val="it-IT"/>
                              </w:rPr>
                            </w:pPr>
                            <w:r w:rsidRPr="001F477A">
                              <w:rPr>
                                <w:noProof/>
                                <w:lang w:val="it-IT"/>
                              </w:rPr>
                              <w:t>012-389 1190</w:t>
                            </w:r>
                          </w:p>
                          <w:p w14:paraId="60CFE769" w14:textId="22976B79" w:rsidR="001F477A" w:rsidRPr="001F477A" w:rsidRDefault="001F477A" w:rsidP="001F477A">
                            <w:pPr>
                              <w:rPr>
                                <w:lang w:val="it-IT"/>
                              </w:rPr>
                            </w:pPr>
                          </w:p>
                        </w:tc>
                      </w:tr>
                      <w:tr w:rsidR="001F477A" w:rsidRPr="00887E05" w14:paraId="3E3E09E4" w14:textId="77777777" w:rsidTr="002A15FD">
                        <w:trPr>
                          <w:gridAfter w:val="1"/>
                          <w:wAfter w:w="450" w:type="dxa"/>
                          <w:trHeight w:val="1445"/>
                        </w:trPr>
                        <w:tc>
                          <w:tcPr>
                            <w:tcW w:w="2970" w:type="dxa"/>
                            <w:gridSpan w:val="2"/>
                          </w:tcPr>
                          <w:p w14:paraId="1CB7675A" w14:textId="4891678C" w:rsidR="001F477A" w:rsidRPr="001F477A" w:rsidRDefault="001F477A" w:rsidP="001F477A">
                            <w:pPr>
                              <w:pStyle w:val="Heading5"/>
                              <w:rPr>
                                <w:b w:val="0"/>
                                <w:bCs/>
                              </w:rPr>
                            </w:pPr>
                            <w:r w:rsidRPr="001F477A">
                              <w:rPr>
                                <w:b w:val="0"/>
                                <w:bCs/>
                                <w:caps w:val="0"/>
                              </w:rPr>
                              <w:t xml:space="preserve">Mr. Lai </w:t>
                            </w:r>
                            <w:proofErr w:type="spellStart"/>
                            <w:r w:rsidRPr="001F477A">
                              <w:rPr>
                                <w:b w:val="0"/>
                                <w:bCs/>
                                <w:caps w:val="0"/>
                              </w:rPr>
                              <w:t>Choon</w:t>
                            </w:r>
                            <w:proofErr w:type="spellEnd"/>
                            <w:r w:rsidRPr="001F477A">
                              <w:rPr>
                                <w:b w:val="0"/>
                                <w:bCs/>
                                <w:caps w:val="0"/>
                              </w:rPr>
                              <w:t xml:space="preserve"> How</w:t>
                            </w:r>
                          </w:p>
                          <w:p w14:paraId="4304B1B9" w14:textId="2A746CCD" w:rsidR="001F477A" w:rsidRPr="001F477A" w:rsidRDefault="001F477A" w:rsidP="001F477A">
                            <w:pPr>
                              <w:pStyle w:val="Heading5"/>
                              <w:rPr>
                                <w:b w:val="0"/>
                                <w:bCs/>
                              </w:rPr>
                            </w:pPr>
                            <w:proofErr w:type="spellStart"/>
                            <w:r w:rsidRPr="001F477A">
                              <w:rPr>
                                <w:b w:val="0"/>
                                <w:bCs/>
                                <w:caps w:val="0"/>
                              </w:rPr>
                              <w:t>Abletech</w:t>
                            </w:r>
                            <w:proofErr w:type="spellEnd"/>
                            <w:r w:rsidRPr="001F477A">
                              <w:rPr>
                                <w:b w:val="0"/>
                                <w:bCs/>
                                <w:caps w:val="0"/>
                              </w:rPr>
                              <w:t xml:space="preserve"> Solutions </w:t>
                            </w:r>
                            <w:proofErr w:type="spellStart"/>
                            <w:r w:rsidRPr="001F477A">
                              <w:rPr>
                                <w:b w:val="0"/>
                                <w:bCs/>
                                <w:caps w:val="0"/>
                              </w:rPr>
                              <w:t>Sdn</w:t>
                            </w:r>
                            <w:proofErr w:type="spellEnd"/>
                            <w:r w:rsidRPr="001F477A">
                              <w:rPr>
                                <w:b w:val="0"/>
                                <w:bCs/>
                                <w:caps w:val="0"/>
                              </w:rPr>
                              <w:t xml:space="preserve"> </w:t>
                            </w:r>
                            <w:proofErr w:type="spellStart"/>
                            <w:r w:rsidRPr="001F477A">
                              <w:rPr>
                                <w:b w:val="0"/>
                                <w:bCs/>
                                <w:caps w:val="0"/>
                              </w:rPr>
                              <w:t>Bhd</w:t>
                            </w:r>
                            <w:proofErr w:type="spellEnd"/>
                          </w:p>
                          <w:p w14:paraId="2622F1BB" w14:textId="1647277B" w:rsidR="001F477A" w:rsidRPr="001F477A" w:rsidRDefault="001F477A" w:rsidP="001F477A">
                            <w:pPr>
                              <w:pStyle w:val="Heading5"/>
                              <w:rPr>
                                <w:b w:val="0"/>
                                <w:bCs/>
                              </w:rPr>
                            </w:pPr>
                            <w:r w:rsidRPr="001F477A">
                              <w:rPr>
                                <w:b w:val="0"/>
                                <w:bCs/>
                                <w:caps w:val="0"/>
                              </w:rPr>
                              <w:t xml:space="preserve">Head </w:t>
                            </w:r>
                            <w:proofErr w:type="gramStart"/>
                            <w:r w:rsidRPr="001F477A">
                              <w:rPr>
                                <w:b w:val="0"/>
                                <w:bCs/>
                                <w:caps w:val="0"/>
                              </w:rPr>
                              <w:t>Of</w:t>
                            </w:r>
                            <w:proofErr w:type="gramEnd"/>
                            <w:r w:rsidRPr="001F477A">
                              <w:rPr>
                                <w:b w:val="0"/>
                                <w:bCs/>
                                <w:caps w:val="0"/>
                              </w:rPr>
                              <w:t xml:space="preserve"> Development</w:t>
                            </w:r>
                          </w:p>
                          <w:p w14:paraId="25A05F83" w14:textId="414B600B" w:rsidR="001F477A" w:rsidRPr="003E6532" w:rsidRDefault="001F477A" w:rsidP="001F477A">
                            <w:pPr>
                              <w:pStyle w:val="Heading5"/>
                            </w:pPr>
                            <w:r w:rsidRPr="003E6532">
                              <w:rPr>
                                <w:b w:val="0"/>
                                <w:bCs/>
                                <w:caps w:val="0"/>
                              </w:rPr>
                              <w:t>choonhow@subplace.com</w:t>
                            </w:r>
                          </w:p>
                          <w:p w14:paraId="12A42577" w14:textId="147CF07F" w:rsidR="001F477A" w:rsidRPr="00887E05" w:rsidRDefault="001F477A" w:rsidP="001F477A">
                            <w:pPr>
                              <w:pStyle w:val="Heading6"/>
                            </w:pPr>
                            <w:r>
                              <w:t>012-687 0323</w:t>
                            </w:r>
                          </w:p>
                        </w:tc>
                      </w:tr>
                    </w:tbl>
                    <w:p w14:paraId="4D27486B" w14:textId="77777777" w:rsidR="001F477A" w:rsidRDefault="001F477A" w:rsidP="001F477A"/>
                  </w:txbxContent>
                </v:textbox>
                <w10:wrap anchorx="margin" anchory="page"/>
              </v:shape>
            </w:pict>
          </mc:Fallback>
        </mc:AlternateContent>
      </w:r>
      <w:r w:rsidR="003B4AEF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8CC4875" wp14:editId="5004A09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5DE1C0" id="Graphic 38" o:spid="_x0000_s1026" alt="&quot;&quot;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5C91DD3B" wp14:editId="62E0FD7E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6C69BB8A" wp14:editId="2F4C852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259C47B0" wp14:editId="7776F8B6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2A304CCA" wp14:editId="19FE9FCD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8453AB6" wp14:editId="72EA3DA4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CEC59" id="Group 25" o:spid="_x0000_s1026" alt="&quot;&quot;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F4BC181" wp14:editId="384B2E55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106E58" id="Group 13" o:spid="_x0000_s1026" alt="&quot;&quot;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4C32B" w14:textId="77777777" w:rsidR="005D259E" w:rsidRDefault="005D259E" w:rsidP="00AA35A8">
      <w:pPr>
        <w:spacing w:line="240" w:lineRule="auto"/>
      </w:pPr>
      <w:r>
        <w:separator/>
      </w:r>
    </w:p>
  </w:endnote>
  <w:endnote w:type="continuationSeparator" w:id="0">
    <w:p w14:paraId="6E3406F8" w14:textId="77777777" w:rsidR="005D259E" w:rsidRDefault="005D259E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AA196" w14:textId="77777777" w:rsidR="005D259E" w:rsidRDefault="005D259E" w:rsidP="00AA35A8">
      <w:pPr>
        <w:spacing w:line="240" w:lineRule="auto"/>
      </w:pPr>
      <w:r>
        <w:separator/>
      </w:r>
    </w:p>
  </w:footnote>
  <w:footnote w:type="continuationSeparator" w:id="0">
    <w:p w14:paraId="05C7E015" w14:textId="77777777" w:rsidR="005D259E" w:rsidRDefault="005D259E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6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347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1FB20EC"/>
    <w:multiLevelType w:val="hybridMultilevel"/>
    <w:tmpl w:val="648266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D2C1EA">
      <w:numFmt w:val="bullet"/>
      <w:lvlText w:val="•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04260"/>
    <w:multiLevelType w:val="hybridMultilevel"/>
    <w:tmpl w:val="25163F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D08A6"/>
    <w:multiLevelType w:val="hybridMultilevel"/>
    <w:tmpl w:val="32D0D57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24CBF"/>
    <w:multiLevelType w:val="hybridMultilevel"/>
    <w:tmpl w:val="E938AB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D2"/>
    <w:rsid w:val="00033263"/>
    <w:rsid w:val="000334C1"/>
    <w:rsid w:val="000523CB"/>
    <w:rsid w:val="000873F6"/>
    <w:rsid w:val="000B286F"/>
    <w:rsid w:val="000D134B"/>
    <w:rsid w:val="00124ED6"/>
    <w:rsid w:val="00167789"/>
    <w:rsid w:val="00194704"/>
    <w:rsid w:val="001A6429"/>
    <w:rsid w:val="001B160B"/>
    <w:rsid w:val="001F477A"/>
    <w:rsid w:val="00203213"/>
    <w:rsid w:val="002236D5"/>
    <w:rsid w:val="00243756"/>
    <w:rsid w:val="00255F27"/>
    <w:rsid w:val="0027193E"/>
    <w:rsid w:val="002748C3"/>
    <w:rsid w:val="002C4E0C"/>
    <w:rsid w:val="002E7306"/>
    <w:rsid w:val="00331DCE"/>
    <w:rsid w:val="00352A17"/>
    <w:rsid w:val="003926D2"/>
    <w:rsid w:val="003A3642"/>
    <w:rsid w:val="003B4AEF"/>
    <w:rsid w:val="003B73DA"/>
    <w:rsid w:val="003C1F36"/>
    <w:rsid w:val="003E6532"/>
    <w:rsid w:val="00412E9C"/>
    <w:rsid w:val="00415CF3"/>
    <w:rsid w:val="00453A7B"/>
    <w:rsid w:val="004936B2"/>
    <w:rsid w:val="004A28EA"/>
    <w:rsid w:val="005D1A9F"/>
    <w:rsid w:val="005D259E"/>
    <w:rsid w:val="006078E2"/>
    <w:rsid w:val="006A1E18"/>
    <w:rsid w:val="006C7F5A"/>
    <w:rsid w:val="006F4B54"/>
    <w:rsid w:val="00791376"/>
    <w:rsid w:val="00831977"/>
    <w:rsid w:val="00871DB8"/>
    <w:rsid w:val="00887E05"/>
    <w:rsid w:val="00891DEC"/>
    <w:rsid w:val="008A171A"/>
    <w:rsid w:val="008F0F24"/>
    <w:rsid w:val="008F180B"/>
    <w:rsid w:val="008F48B9"/>
    <w:rsid w:val="009049BC"/>
    <w:rsid w:val="00953D8E"/>
    <w:rsid w:val="009D646A"/>
    <w:rsid w:val="00A32805"/>
    <w:rsid w:val="00A633B0"/>
    <w:rsid w:val="00A93A1A"/>
    <w:rsid w:val="00AA1166"/>
    <w:rsid w:val="00AA35A8"/>
    <w:rsid w:val="00AE562D"/>
    <w:rsid w:val="00B8453F"/>
    <w:rsid w:val="00B85473"/>
    <w:rsid w:val="00BE5968"/>
    <w:rsid w:val="00C62E97"/>
    <w:rsid w:val="00CB3E40"/>
    <w:rsid w:val="00CF22B3"/>
    <w:rsid w:val="00D86385"/>
    <w:rsid w:val="00D95726"/>
    <w:rsid w:val="00DB472D"/>
    <w:rsid w:val="00DB7025"/>
    <w:rsid w:val="00DE5F88"/>
    <w:rsid w:val="00DF2298"/>
    <w:rsid w:val="00E067BA"/>
    <w:rsid w:val="00E63004"/>
    <w:rsid w:val="00E72A2E"/>
    <w:rsid w:val="00EB74E8"/>
    <w:rsid w:val="00EC0F79"/>
    <w:rsid w:val="00F30552"/>
    <w:rsid w:val="00F46BDB"/>
    <w:rsid w:val="00FD73C5"/>
    <w:rsid w:val="00FE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C39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71D6C811BC4ACFAE84A0C8BD84D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46AF5-D6C8-4F66-94ED-8E7B2B213D46}"/>
      </w:docPartPr>
      <w:docPartBody>
        <w:p w:rsidR="005E101F" w:rsidRDefault="009E0FCE">
          <w:pPr>
            <w:pStyle w:val="2C71D6C811BC4ACFAE84A0C8BD84D221"/>
          </w:pPr>
          <w:r>
            <w:t>A B O U T  M E</w:t>
          </w:r>
        </w:p>
      </w:docPartBody>
    </w:docPart>
    <w:docPart>
      <w:docPartPr>
        <w:name w:val="A29997E497DA4F66BCD696517856C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3D154-F761-4091-9441-DEB46E18F44A}"/>
      </w:docPartPr>
      <w:docPartBody>
        <w:p w:rsidR="005E101F" w:rsidRDefault="009E0FCE">
          <w:pPr>
            <w:pStyle w:val="A29997E497DA4F66BCD696517856C2F3"/>
          </w:pPr>
          <w:r>
            <w:t>Objective</w:t>
          </w:r>
        </w:p>
      </w:docPartBody>
    </w:docPart>
    <w:docPart>
      <w:docPartPr>
        <w:name w:val="D33F2167BD314A159284A7F9B5D18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1BD42-E8C1-48D7-BE5F-9EC75EB12049}"/>
      </w:docPartPr>
      <w:docPartBody>
        <w:p w:rsidR="005E101F" w:rsidRDefault="009E0FCE">
          <w:pPr>
            <w:pStyle w:val="D33F2167BD314A159284A7F9B5D18A67"/>
          </w:pPr>
          <w:r>
            <w:t>Experience</w:t>
          </w:r>
        </w:p>
      </w:docPartBody>
    </w:docPart>
    <w:docPart>
      <w:docPartPr>
        <w:name w:val="A4BAF85756BA4AC9AF34D095B8DF6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0ECDF-7E6E-48C8-B089-4DE8700AEEF8}"/>
      </w:docPartPr>
      <w:docPartBody>
        <w:p w:rsidR="005E101F" w:rsidRDefault="009E0FCE">
          <w:pPr>
            <w:pStyle w:val="A4BAF85756BA4AC9AF34D095B8DF60B0"/>
          </w:pPr>
          <w:r>
            <w:t>C O N T A C T</w:t>
          </w:r>
        </w:p>
      </w:docPartBody>
    </w:docPart>
    <w:docPart>
      <w:docPartPr>
        <w:name w:val="0A5FAA1DCEEC4A9F96FEFB3F98CEA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2BADE-AACB-48A6-A1FF-DF31E0154666}"/>
      </w:docPartPr>
      <w:docPartBody>
        <w:p w:rsidR="005E101F" w:rsidRDefault="009E0FCE">
          <w:pPr>
            <w:pStyle w:val="0A5FAA1DCEEC4A9F96FEFB3F98CEAFAD"/>
          </w:pPr>
          <w:r w:rsidRPr="00453A7B">
            <w:t>E D u c a t i o n</w:t>
          </w:r>
        </w:p>
      </w:docPartBody>
    </w:docPart>
    <w:docPart>
      <w:docPartPr>
        <w:name w:val="F193951B4CA64149B949655E3CB84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55036-EF12-4EB4-A4EC-804C0BB20654}"/>
      </w:docPartPr>
      <w:docPartBody>
        <w:p w:rsidR="005E101F" w:rsidRDefault="00BC1630" w:rsidP="00BC1630">
          <w:pPr>
            <w:pStyle w:val="F193951B4CA64149B949655E3CB8424C"/>
          </w:pPr>
          <w:r w:rsidRPr="00415CF3">
            <w:t>Web Development</w:t>
          </w:r>
        </w:p>
      </w:docPartBody>
    </w:docPart>
    <w:docPart>
      <w:docPartPr>
        <w:name w:val="B1F89A9EDAA94C4D9CB6F357E8350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146EC-4DC1-46FF-8856-D12099BC3993}"/>
      </w:docPartPr>
      <w:docPartBody>
        <w:p w:rsidR="005E101F" w:rsidRDefault="00BC1630" w:rsidP="00BC1630">
          <w:pPr>
            <w:pStyle w:val="B1F89A9EDAA94C4D9CB6F357E835010C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30"/>
    <w:rsid w:val="0040604F"/>
    <w:rsid w:val="00467025"/>
    <w:rsid w:val="005E101F"/>
    <w:rsid w:val="00735DA7"/>
    <w:rsid w:val="009E0FCE"/>
    <w:rsid w:val="00BC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71D6C811BC4ACFAE84A0C8BD84D221">
    <w:name w:val="2C71D6C811BC4ACFAE84A0C8BD84D221"/>
  </w:style>
  <w:style w:type="paragraph" w:customStyle="1" w:styleId="A29997E497DA4F66BCD696517856C2F3">
    <w:name w:val="A29997E497DA4F66BCD696517856C2F3"/>
  </w:style>
  <w:style w:type="paragraph" w:customStyle="1" w:styleId="D33F2167BD314A159284A7F9B5D18A67">
    <w:name w:val="D33F2167BD314A159284A7F9B5D18A67"/>
  </w:style>
  <w:style w:type="paragraph" w:customStyle="1" w:styleId="A4BAF85756BA4AC9AF34D095B8DF60B0">
    <w:name w:val="A4BAF85756BA4AC9AF34D095B8DF60B0"/>
  </w:style>
  <w:style w:type="paragraph" w:customStyle="1" w:styleId="0A5FAA1DCEEC4A9F96FEFB3F98CEAFAD">
    <w:name w:val="0A5FAA1DCEEC4A9F96FEFB3F98CEAFAD"/>
  </w:style>
  <w:style w:type="paragraph" w:customStyle="1" w:styleId="F193951B4CA64149B949655E3CB8424C">
    <w:name w:val="F193951B4CA64149B949655E3CB8424C"/>
    <w:rsid w:val="00BC1630"/>
  </w:style>
  <w:style w:type="paragraph" w:customStyle="1" w:styleId="B1F89A9EDAA94C4D9CB6F357E835010C">
    <w:name w:val="B1F89A9EDAA94C4D9CB6F357E835010C"/>
    <w:rsid w:val="00BC1630"/>
  </w:style>
  <w:style w:type="paragraph" w:customStyle="1" w:styleId="5CE7CF997E594129A4CD158062B8EB8E">
    <w:name w:val="5CE7CF997E594129A4CD158062B8EB8E"/>
    <w:rsid w:val="00467025"/>
  </w:style>
  <w:style w:type="paragraph" w:customStyle="1" w:styleId="41E3C323DF3C4E568BA3EC0A45E528D7">
    <w:name w:val="41E3C323DF3C4E568BA3EC0A45E528D7"/>
    <w:rsid w:val="00467025"/>
  </w:style>
  <w:style w:type="paragraph" w:customStyle="1" w:styleId="F59AEA3DE4294D089839D6F3EBA4CEAE">
    <w:name w:val="F59AEA3DE4294D089839D6F3EBA4CEAE"/>
    <w:rsid w:val="004670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CB6CDC-81FF-4466-8F2E-E1AAB8435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2021-05-03T07:01:00Z</dcterms:created>
  <dcterms:modified xsi:type="dcterms:W3CDTF">2021-05-03T07:02:00Z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